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0BB4E112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3E04F5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3F5120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7F20A230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3E04F5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22599B67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E9229D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6B89F2D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4</w:t>
      </w:r>
      <w:r>
        <w:rPr>
          <w:noProof/>
        </w:rPr>
        <w:fldChar w:fldCharType="end"/>
      </w:r>
    </w:p>
    <w:p w14:paraId="6FBE827A" w14:textId="64F43CD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5</w:t>
      </w:r>
      <w:r>
        <w:rPr>
          <w:noProof/>
        </w:rPr>
        <w:fldChar w:fldCharType="end"/>
      </w:r>
    </w:p>
    <w:p w14:paraId="7AA07CD3" w14:textId="173057B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5</w:t>
      </w:r>
      <w:r>
        <w:rPr>
          <w:noProof/>
        </w:rPr>
        <w:fldChar w:fldCharType="end"/>
      </w:r>
    </w:p>
    <w:p w14:paraId="79E1AA41" w14:textId="652DDB4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6</w:t>
      </w:r>
      <w:r>
        <w:rPr>
          <w:noProof/>
        </w:rPr>
        <w:fldChar w:fldCharType="end"/>
      </w:r>
    </w:p>
    <w:p w14:paraId="614D6657" w14:textId="0D61AA0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6</w:t>
      </w:r>
      <w:r>
        <w:rPr>
          <w:noProof/>
        </w:rPr>
        <w:fldChar w:fldCharType="end"/>
      </w:r>
    </w:p>
    <w:p w14:paraId="715BF2A4" w14:textId="04B2CC0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6</w:t>
      </w:r>
      <w:r>
        <w:rPr>
          <w:noProof/>
        </w:rPr>
        <w:fldChar w:fldCharType="end"/>
      </w:r>
    </w:p>
    <w:p w14:paraId="6F787204" w14:textId="3766005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14</w:t>
      </w:r>
      <w:r>
        <w:rPr>
          <w:noProof/>
        </w:rPr>
        <w:fldChar w:fldCharType="end"/>
      </w:r>
    </w:p>
    <w:p w14:paraId="7ABAE7C7" w14:textId="78754CD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18</w:t>
      </w:r>
      <w:r>
        <w:rPr>
          <w:noProof/>
        </w:rPr>
        <w:fldChar w:fldCharType="end"/>
      </w:r>
    </w:p>
    <w:p w14:paraId="6F5AC5E2" w14:textId="21333DDC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08667467" w14:textId="2B3674C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5D8C4C49" w14:textId="6F5F313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6A57878D" w14:textId="4D299F3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3AF80FCE" w14:textId="1AFC16D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598314AC" w14:textId="73191B1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14BCE53A" w14:textId="63DF6DA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2DB29446" w14:textId="65878E2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19</w:t>
      </w:r>
      <w:r>
        <w:rPr>
          <w:noProof/>
        </w:rPr>
        <w:fldChar w:fldCharType="end"/>
      </w:r>
    </w:p>
    <w:p w14:paraId="36EF0FBB" w14:textId="7ED42FC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20</w:t>
      </w:r>
      <w:r>
        <w:rPr>
          <w:noProof/>
        </w:rPr>
        <w:fldChar w:fldCharType="end"/>
      </w:r>
    </w:p>
    <w:p w14:paraId="0C3B4BA8" w14:textId="466A7DBA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59D233E3" w14:textId="2E3793D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701D6CB8" w14:textId="2EE2ACA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33E0C635" w14:textId="25B2EE1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5120A05E" w14:textId="4623D81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6BB50A11" w14:textId="78E4DEA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1B5018CD" w14:textId="2105099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6AD4363B" w14:textId="7ACA635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21</w:t>
      </w:r>
      <w:r>
        <w:rPr>
          <w:noProof/>
        </w:rPr>
        <w:fldChar w:fldCharType="end"/>
      </w:r>
    </w:p>
    <w:p w14:paraId="6A315364" w14:textId="15E6F14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22</w:t>
      </w:r>
      <w:r>
        <w:rPr>
          <w:noProof/>
        </w:rPr>
        <w:fldChar w:fldCharType="end"/>
      </w:r>
    </w:p>
    <w:p w14:paraId="01591B25" w14:textId="5BB8C9A5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5272F890" w14:textId="76A1B9D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1FB686E7" w14:textId="4A3E871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38622203" w14:textId="388CE7A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27BF9B9E" w14:textId="65DA897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7CC1BDA8" w14:textId="224A2F7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2F95DE41" w14:textId="2717B82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237C1FC8" w14:textId="3B72078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23</w:t>
      </w:r>
      <w:r>
        <w:rPr>
          <w:noProof/>
        </w:rPr>
        <w:fldChar w:fldCharType="end"/>
      </w:r>
    </w:p>
    <w:p w14:paraId="6BDC1006" w14:textId="1772B8F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24</w:t>
      </w:r>
      <w:r>
        <w:rPr>
          <w:noProof/>
        </w:rPr>
        <w:fldChar w:fldCharType="end"/>
      </w:r>
    </w:p>
    <w:p w14:paraId="745FA43F" w14:textId="20FEBD95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142CFEA6" w14:textId="2AA32BB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1D31E03A" w14:textId="20C2A24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1D73D435" w14:textId="1D29C49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7FA0C580" w14:textId="462C737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55C5ADF1" w14:textId="12C985B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1BAEECDD" w14:textId="0D47E61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20C1ACDC" w14:textId="7DD6194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25</w:t>
      </w:r>
      <w:r>
        <w:rPr>
          <w:noProof/>
        </w:rPr>
        <w:fldChar w:fldCharType="end"/>
      </w:r>
    </w:p>
    <w:p w14:paraId="41112DD7" w14:textId="7DB4507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E9229D">
        <w:rPr>
          <w:noProof/>
        </w:rPr>
        <w:t>26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5952CBA8" w:rsidR="0052151B" w:rsidRDefault="00995EF6" w:rsidP="00BC618B">
      <w:pPr>
        <w:jc w:val="center"/>
      </w:pPr>
      <w:r>
        <w:rPr>
          <w:noProof/>
        </w:rPr>
        <w:drawing>
          <wp:inline distT="0" distB="0" distL="0" distR="0" wp14:anchorId="340AEF66" wp14:editId="7A2D4C2F">
            <wp:extent cx="4819650" cy="4622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93" cy="46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all students (Student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object)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/param&gt;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string, string) that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text to be added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param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lastRenderedPageBreak/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lastRenderedPageBreak/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3F6972BD" w:rsidR="00D1074F" w:rsidRPr="008741F0" w:rsidRDefault="008741F0" w:rsidP="00D1074F">
      <w:pPr>
        <w:rPr>
          <w:rFonts w:ascii="Arial" w:hAnsi="Arial" w:cs="Arial"/>
          <w:color w:val="1D2125"/>
          <w:sz w:val="20"/>
          <w:shd w:val="clear" w:color="auto" w:fill="FFFFFF"/>
        </w:rPr>
      </w:pPr>
      <w:r w:rsidRPr="008741F0">
        <w:rPr>
          <w:rFonts w:ascii="Arial" w:hAnsi="Arial" w:cs="Arial"/>
          <w:color w:val="1D2125"/>
          <w:sz w:val="20"/>
          <w:shd w:val="clear" w:color="auto" w:fill="FFFFFF"/>
        </w:rPr>
        <w:t>1. Reiktų šiek tiek pakeisti ataskaitos įvardinimą. Jūsų grupė nėra IFF14.</w:t>
      </w:r>
    </w:p>
    <w:p w14:paraId="4B6385B7" w14:textId="5788FE0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2. Klasių diagramai vien tik Visual Studio įrankio neužtenka. Jis ne neatskleidžia pilnai klasės vidaus.</w:t>
      </w:r>
    </w:p>
    <w:p w14:paraId="3D869954" w14:textId="6C798B40" w:rsidR="008741F0" w:rsidRPr="008741F0" w:rsidRDefault="008741F0" w:rsidP="00D1074F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3. Garmatinės klaidos "su duotą ir apskaičiuotą "</w:t>
      </w:r>
    </w:p>
    <w:p w14:paraId="0DE0151B" w14:textId="6D6F5D5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4. • Įvedimo ir išvedimo metodus, veikiančius su tekstiniu failu, talpinkite į public static class InOutUtils.</w:t>
      </w:r>
    </w:p>
    <w:p w14:paraId="645D3723" w14:textId="180262EB" w:rsidR="008741F0" w:rsidRPr="008741F0" w:rsidRDefault="008741F0" w:rsidP="008741F0">
      <w:pPr>
        <w:ind w:left="720" w:firstLine="0"/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5. Parametrus reikia komentuoti visiems metodams // /// appends students to TXT file</w:t>
      </w:r>
      <w:r w:rsidRPr="008741F0">
        <w:rPr>
          <w:rFonts w:ascii="Arial" w:hAnsi="Arial" w:cs="Arial"/>
          <w:color w:val="1D2125"/>
          <w:sz w:val="20"/>
        </w:rPr>
        <w:br/>
        <w:t>/// public static void AppendInitialStudentData(List students, string path)</w:t>
      </w:r>
    </w:p>
    <w:p w14:paraId="01DBC8A1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6. Čia tik rodyklės perrašymas:</w:t>
      </w:r>
    </w:p>
    <w:p w14:paraId="67AC75BE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public Student(string name, List friends)</w:t>
      </w:r>
    </w:p>
    <w:p w14:paraId="5E2DEF2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{</w:t>
      </w:r>
    </w:p>
    <w:p w14:paraId="233BFEE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Name = name;</w:t>
      </w:r>
    </w:p>
    <w:p w14:paraId="2E997E1B" w14:textId="4FAE16E4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Friends = friends;</w:t>
      </w:r>
    </w:p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33F2877" w:rsidR="0052151B" w:rsidRDefault="006D4388" w:rsidP="0052151B">
      <w:r>
        <w:rPr>
          <w:noProof/>
        </w:rPr>
        <w:drawing>
          <wp:inline distT="0" distB="0" distL="0" distR="0" wp14:anchorId="590050B2" wp14:editId="1F357CA7">
            <wp:extent cx="5575935" cy="189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902" cy="1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052680F7" w14:textId="6867D028" w:rsidR="006D4388" w:rsidRDefault="006D4388" w:rsidP="006D4388">
      <w:r>
        <w:rPr>
          <w:noProof/>
        </w:rPr>
        <w:drawing>
          <wp:inline distT="0" distB="0" distL="0" distR="0" wp14:anchorId="1660D4B5" wp14:editId="528345CA">
            <wp:extent cx="3602871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418" cy="24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425" w14:textId="78951DC6" w:rsidR="0052151B" w:rsidRDefault="006D4388" w:rsidP="0052151B">
      <w:r>
        <w:rPr>
          <w:noProof/>
        </w:rPr>
        <w:drawing>
          <wp:inline distT="0" distB="0" distL="0" distR="0" wp14:anchorId="0BA42374" wp14:editId="342D8082">
            <wp:extent cx="3543300" cy="3130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3B604B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3B604B">
        <w:trPr>
          <w:jc w:val="center"/>
        </w:trPr>
        <w:tc>
          <w:tcPr>
            <w:tcW w:w="2347" w:type="dxa"/>
          </w:tcPr>
          <w:p w14:paraId="34752D4B" w14:textId="69AEB937" w:rsidR="0052151B" w:rsidRPr="00336D40" w:rsidRDefault="006D4388" w:rsidP="003B604B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0E576479" w14:textId="5D632087" w:rsidR="0052151B" w:rsidRPr="00336D40" w:rsidRDefault="006D4388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B641B6" w14:textId="76D4C2B5" w:rsidR="0052151B" w:rsidRPr="00336D40" w:rsidRDefault="00C33E7D" w:rsidP="003B604B">
            <w:pPr>
              <w:pStyle w:val="Lentelscels"/>
            </w:pPr>
            <w:r>
              <w:t>LAB02 U16</w:t>
            </w:r>
          </w:p>
        </w:tc>
      </w:tr>
      <w:tr w:rsidR="0052151B" w:rsidRPr="00F56923" w14:paraId="4992EC58" w14:textId="77777777" w:rsidTr="003B604B">
        <w:trPr>
          <w:jc w:val="center"/>
        </w:trPr>
        <w:tc>
          <w:tcPr>
            <w:tcW w:w="2347" w:type="dxa"/>
          </w:tcPr>
          <w:p w14:paraId="58610C9A" w14:textId="6355548A" w:rsidR="006D4388" w:rsidRPr="00336D40" w:rsidRDefault="006D4388" w:rsidP="003B604B">
            <w:pPr>
              <w:pStyle w:val="Lentelscels"/>
            </w:pPr>
            <w:r>
              <w:t>Label1</w:t>
            </w:r>
          </w:p>
        </w:tc>
        <w:tc>
          <w:tcPr>
            <w:tcW w:w="2689" w:type="dxa"/>
          </w:tcPr>
          <w:p w14:paraId="1E2D448B" w14:textId="5101B5E0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AB3EBE" w14:textId="4F393CC5" w:rsidR="0052151B" w:rsidRPr="00336D40" w:rsidRDefault="00C33E7D" w:rsidP="003B604B">
            <w:pPr>
              <w:pStyle w:val="Lentelscels"/>
            </w:pPr>
            <w:r>
              <w:t>Tax InfoU16a.txt:</w:t>
            </w:r>
          </w:p>
        </w:tc>
      </w:tr>
      <w:tr w:rsidR="0052151B" w:rsidRPr="00F56923" w14:paraId="43F30210" w14:textId="77777777" w:rsidTr="006D4388">
        <w:trPr>
          <w:trHeight w:val="344"/>
          <w:jc w:val="center"/>
        </w:trPr>
        <w:tc>
          <w:tcPr>
            <w:tcW w:w="2347" w:type="dxa"/>
          </w:tcPr>
          <w:p w14:paraId="2481C656" w14:textId="061BD204" w:rsidR="0052151B" w:rsidRPr="00336D40" w:rsidRDefault="006D4388" w:rsidP="003B604B">
            <w:pPr>
              <w:pStyle w:val="Lentelscels"/>
            </w:pPr>
            <w:r>
              <w:t>Label2</w:t>
            </w:r>
          </w:p>
        </w:tc>
        <w:tc>
          <w:tcPr>
            <w:tcW w:w="2689" w:type="dxa"/>
          </w:tcPr>
          <w:p w14:paraId="21A286F8" w14:textId="49AB320F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32094A2" w14:textId="653F0099" w:rsidR="006D4388" w:rsidRPr="00336D40" w:rsidRDefault="00C33E7D" w:rsidP="003B604B">
            <w:pPr>
              <w:pStyle w:val="Lentelscels"/>
            </w:pPr>
            <w:r>
              <w:t>Every Citizen Tax Data U16b:</w:t>
            </w:r>
          </w:p>
        </w:tc>
      </w:tr>
      <w:tr w:rsidR="006D4388" w:rsidRPr="00336D40" w14:paraId="4FBE810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534" w14:textId="7A16EF74" w:rsidR="006D4388" w:rsidRPr="00336D40" w:rsidRDefault="006D4388" w:rsidP="00C72546">
            <w:pPr>
              <w:pStyle w:val="Lentelscels"/>
            </w:pPr>
            <w:r>
              <w:t>InitTaxLabel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212A" w14:textId="47AC419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27B7" w14:textId="00099B26" w:rsidR="006D4388" w:rsidRPr="00336D40" w:rsidRDefault="00C33E7D" w:rsidP="00C72546">
            <w:pPr>
              <w:pStyle w:val="Lentelscels"/>
            </w:pPr>
            <w:r>
              <w:t>U16a.txt Initial data:</w:t>
            </w:r>
          </w:p>
        </w:tc>
      </w:tr>
      <w:tr w:rsidR="006D4388" w:rsidRPr="00336D40" w14:paraId="4D977C22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D4D" w14:textId="1690BFB8" w:rsidR="006D4388" w:rsidRPr="00336D40" w:rsidRDefault="006D4388" w:rsidP="00C72546">
            <w:pPr>
              <w:pStyle w:val="Lentelscels"/>
            </w:pPr>
            <w:r>
              <w:t>InitCitizenLabel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D4C" w14:textId="365C2288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CC9" w14:textId="00A50D28" w:rsidR="006D4388" w:rsidRPr="00336D40" w:rsidRDefault="00C33E7D" w:rsidP="00C72546">
            <w:pPr>
              <w:pStyle w:val="Lentelscels"/>
            </w:pPr>
            <w:r>
              <w:t>U16b.txt Initial data:</w:t>
            </w:r>
          </w:p>
        </w:tc>
      </w:tr>
      <w:tr w:rsidR="006D4388" w:rsidRPr="00336D40" w14:paraId="1423BA8B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845" w14:textId="6ED6AE4D" w:rsidR="006D4388" w:rsidRPr="00336D40" w:rsidRDefault="006D4388" w:rsidP="00C72546">
            <w:pPr>
              <w:pStyle w:val="Lentelscels"/>
            </w:pPr>
            <w:r>
              <w:t>CitizenTaxLabel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9B0" w14:textId="246CFF3F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A0FD" w14:textId="2675E7D0" w:rsidR="006D4388" w:rsidRPr="00336D40" w:rsidRDefault="00C33E7D" w:rsidP="00C72546">
            <w:pPr>
              <w:pStyle w:val="Lentelscels"/>
            </w:pPr>
            <w:r>
              <w:t>All Citizen taxes over the months</w:t>
            </w:r>
          </w:p>
        </w:tc>
      </w:tr>
      <w:tr w:rsidR="006D4388" w:rsidRPr="00336D40" w14:paraId="1CB4C98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8D" w14:textId="180400C6" w:rsidR="006D4388" w:rsidRPr="00336D40" w:rsidRDefault="006D4388" w:rsidP="00C72546">
            <w:pPr>
              <w:pStyle w:val="Lentelscels"/>
            </w:pPr>
            <w:r>
              <w:t>AverageTax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9EC2" w14:textId="0488E09E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ED4" w14:textId="662248D3" w:rsidR="006D4388" w:rsidRPr="00336D40" w:rsidRDefault="00C33E7D" w:rsidP="00C72546">
            <w:pPr>
              <w:pStyle w:val="Lentelscels"/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76F14B5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F36" w14:textId="2754CB46" w:rsidR="006D4388" w:rsidRPr="00336D40" w:rsidRDefault="006D4388" w:rsidP="00C72546">
            <w:pPr>
              <w:pStyle w:val="Lentelscels"/>
            </w:pPr>
            <w:r>
              <w:t>TotalTaxSum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710C" w14:textId="121DCC6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9872" w14:textId="156DBBC2" w:rsidR="006D4388" w:rsidRPr="00C33E7D" w:rsidRDefault="00C33E7D" w:rsidP="00C72546">
            <w:pPr>
              <w:pStyle w:val="Lentelscels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4F08BBB7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C07" w14:textId="484C9D30" w:rsidR="006D4388" w:rsidRPr="00336D40" w:rsidRDefault="006D4388" w:rsidP="00C72546">
            <w:pPr>
              <w:pStyle w:val="Lentelscels"/>
            </w:pPr>
            <w:r w:rsidRPr="006D4388">
              <w:t>CitizenTaxLabel0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B27" w14:textId="1C365F33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135E" w14:textId="4CF48274" w:rsidR="006D4388" w:rsidRPr="00336D40" w:rsidRDefault="00C33E7D" w:rsidP="00C72546">
            <w:pPr>
              <w:pStyle w:val="Lentelscels"/>
            </w:pPr>
            <w:r>
              <w:t>Above Average Tax:</w:t>
            </w:r>
          </w:p>
        </w:tc>
      </w:tr>
      <w:tr w:rsidR="006D4388" w:rsidRPr="00336D40" w14:paraId="5E7963E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8A9" w14:textId="1798FA0B" w:rsidR="006D4388" w:rsidRPr="00336D40" w:rsidRDefault="00C33E7D" w:rsidP="00C72546">
            <w:pPr>
              <w:pStyle w:val="Lentelscels"/>
            </w:pPr>
            <w:r>
              <w:t>FilterData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9250" w14:textId="6CEEDAF7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CBD" w14:textId="5676DEF6" w:rsidR="006D4388" w:rsidRPr="00336D40" w:rsidRDefault="00C33E7D" w:rsidP="00C72546">
            <w:pPr>
              <w:pStyle w:val="Lentelscels"/>
            </w:pPr>
            <w:r>
              <w:t>Filtered data:</w:t>
            </w:r>
          </w:p>
        </w:tc>
      </w:tr>
      <w:tr w:rsidR="006D4388" w:rsidRPr="00336D40" w14:paraId="54E092F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748" w14:textId="2A135724" w:rsidR="006D4388" w:rsidRPr="00336D40" w:rsidRDefault="00C33E7D" w:rsidP="00C72546">
            <w:pPr>
              <w:pStyle w:val="Lentelscels"/>
            </w:pPr>
            <w:r>
              <w:t>ButtonFilter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EBB" w14:textId="2253171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0339" w14:textId="56D11344" w:rsidR="006D4388" w:rsidRPr="00336D40" w:rsidRDefault="00C33E7D" w:rsidP="00C72546">
            <w:pPr>
              <w:pStyle w:val="Lentelscels"/>
            </w:pPr>
            <w:r>
              <w:t>Tax Code:</w:t>
            </w:r>
          </w:p>
        </w:tc>
      </w:tr>
      <w:tr w:rsidR="006D4388" w:rsidRPr="00336D40" w14:paraId="2F75D29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30D" w14:textId="73CDBC5D" w:rsidR="006D4388" w:rsidRPr="00336D40" w:rsidRDefault="00C33E7D" w:rsidP="00C72546">
            <w:pPr>
              <w:pStyle w:val="Lentelscels"/>
            </w:pPr>
            <w:r>
              <w:t>DataButton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6192" w14:textId="6748BE7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14CD" w14:textId="3B9CDFFE" w:rsidR="006D4388" w:rsidRPr="00336D40" w:rsidRDefault="00C33E7D" w:rsidP="00C72546">
            <w:pPr>
              <w:pStyle w:val="Lentelscels"/>
            </w:pPr>
            <w:r>
              <w:t>Month:</w:t>
            </w:r>
          </w:p>
        </w:tc>
      </w:tr>
    </w:tbl>
    <w:p w14:paraId="7344CDDB" w14:textId="77777777" w:rsidR="0052151B" w:rsidRDefault="0052151B" w:rsidP="0052151B">
      <w:pPr>
        <w:pStyle w:val="Heading2"/>
      </w:pPr>
      <w:bookmarkStart w:id="17" w:name="_Toc31703414"/>
      <w:r>
        <w:lastRenderedPageBreak/>
        <w:t>Klasių diagrama</w:t>
      </w:r>
      <w:bookmarkEnd w:id="17"/>
    </w:p>
    <w:p w14:paraId="319A346F" w14:textId="4CE18189" w:rsidR="0052151B" w:rsidRDefault="00544184" w:rsidP="00544184">
      <w:pPr>
        <w:jc w:val="left"/>
      </w:pPr>
      <w:r>
        <w:rPr>
          <w:noProof/>
        </w:rPr>
        <w:drawing>
          <wp:inline distT="0" distB="0" distL="0" distR="0" wp14:anchorId="49BCDA35" wp14:editId="3C2AE688">
            <wp:extent cx="6010275" cy="6523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76" cy="654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2B3B54C9" w14:textId="5BF3BC2E" w:rsidR="0052151B" w:rsidRDefault="00C33E7D" w:rsidP="001A5F5A">
      <w:r>
        <w:t>Jeigu neranda failų visų duombazėje, programa paprašo failų. Jeigu randa tik vieną pradinį failą, rodo tik jį ir prašo likusių failų. Kai abu failai atsiranda duombazėje, užkrauna skaičiavimus. A</w:t>
      </w:r>
      <w:r w:rsidR="00544184">
        <w:t>p</w:t>
      </w:r>
      <w:r>
        <w:t>skaičiuoja vidutinę mokesčių kainą, sumą visų ir individuali</w:t>
      </w:r>
      <w:r w:rsidR="00C05529">
        <w:t>ų žmonių. Tekstas yra rikiuojamas A-Z pagal: adresą, pavardę, vardą. Kodas leidžia filtruoti žmones, kurie mokėjo nurodytą mėnesį (mėnuo yra string) už nurodytus mokesčius naudojant  „Tax Code“ (string). Prie filtered lentelės prideda tik filtruotus duomenis.</w:t>
      </w:r>
    </w:p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5A98BA61" w14:textId="3758373E" w:rsidR="0052151B" w:rsidRDefault="00515ADD" w:rsidP="0052151B">
      <w:pPr>
        <w:pStyle w:val="Programostekstas"/>
      </w:pPr>
      <w:r>
        <w:t>Tax.cs:</w:t>
      </w:r>
    </w:p>
    <w:p w14:paraId="4E4C0968" w14:textId="5611CA59" w:rsidR="00515ADD" w:rsidRDefault="00515ADD" w:rsidP="0052151B">
      <w:pPr>
        <w:pStyle w:val="Programostekstas"/>
      </w:pPr>
    </w:p>
    <w:p w14:paraId="652FF60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BFEB12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4DFF97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F73313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33C7C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82D025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77C22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2861350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43C30F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</w:p>
    <w:p w14:paraId="042F9BB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175C4D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0E0CAA7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6F492F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</w:t>
      </w:r>
    </w:p>
    <w:p w14:paraId="3FB5D6C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 } }</w:t>
      </w:r>
    </w:p>
    <w:p w14:paraId="3DFC949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DD1C9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69F1F2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7BFC6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8DF8D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D8F532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1E74CD5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1F7415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92E80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Node to the tail of the LinkedList</w:t>
      </w:r>
    </w:p>
    <w:p w14:paraId="6FDAF45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DD4C4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DC3E27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ED48CB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price of a single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B26D7B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price)</w:t>
      </w:r>
    </w:p>
    <w:p w14:paraId="6C2D7644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71F0E2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D6EED5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39345F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name, price);</w:t>
      </w:r>
    </w:p>
    <w:p w14:paraId="53F10DF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61B2B89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count++;</w:t>
      </w:r>
    </w:p>
    <w:p w14:paraId="20615C1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216BE4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D8DFD5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3D974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name, price);</w:t>
      </w:r>
    </w:p>
    <w:p w14:paraId="64E1450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20F26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count++;</w:t>
      </w:r>
    </w:p>
    <w:p w14:paraId="58005EB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3E71A4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39A6E4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85817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AC5A79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1BBB76D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1CB034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price of the tax of a single use</w:t>
      </w:r>
    </w:p>
    <w:p w14:paraId="6449873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D553A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to identify the type of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9F7E6A4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Double, price of a single use tax item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165816D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C711A3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A0756D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769C66E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924871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95FF2E5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0F61E1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ED75E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D204E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013CD7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0;</w:t>
      </w:r>
    </w:p>
    <w:p w14:paraId="22BD3DB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0F4A0B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C7730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59419B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string format of Tax Node </w:t>
      </w:r>
    </w:p>
    <w:p w14:paraId="3DAAB92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8EC25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index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index of the node in Tax Linked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C1AED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format of the specified Node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55E1D6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269B502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5E266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49F3450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4AB3B8A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817E07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index)</w:t>
      </w:r>
    </w:p>
    <w:p w14:paraId="170C26E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83E342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156499A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F66BC4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3520D9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DE0483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3FA1E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32E3A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Tax Node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</w:t>
      </w:r>
    </w:p>
    <w:p w14:paraId="1F5525A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91A42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index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Index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  Linked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node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E52252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Returns Node with specified index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0685EF4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3F0F6DF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DF96BFA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74B02B3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779FB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936561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49195C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index)</w:t>
      </w:r>
    </w:p>
    <w:p w14:paraId="502CFDF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916D4E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BF361CA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2FB461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6CBDCE8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row;</w:t>
      </w:r>
    </w:p>
    <w:p w14:paraId="48A904E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72D250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39F31A1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E3DEC28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row;</w:t>
      </w:r>
    </w:p>
    <w:p w14:paraId="68998CA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5B5BF8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88093B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7B0149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Node</w:t>
      </w:r>
    </w:p>
    <w:p w14:paraId="4912024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2ED299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6F61659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684171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477C71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21CC9F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57CED0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149F3A9C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B98243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6B194D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A7CD8D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85851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A4EDE4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compnay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EB2225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price of a single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2DCF1BA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price)</w:t>
      </w:r>
    </w:p>
    <w:p w14:paraId="41321901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9F60A3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EF1B093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name;</w:t>
      </w:r>
    </w:p>
    <w:p w14:paraId="090FC8C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Price = price;</w:t>
      </w:r>
    </w:p>
    <w:p w14:paraId="3D9637C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   </w:t>
      </w:r>
    </w:p>
    <w:p w14:paraId="46E7DEE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5F5AE6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2F039F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FAAAAF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Node in string format</w:t>
      </w:r>
    </w:p>
    <w:p w14:paraId="316E05D9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4E3252E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Node in string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9163D42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5390E3A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8E3ADA5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{Price,10: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898655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3F33A3B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50DAAA0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5770A7" w14:textId="77777777" w:rsidR="00191F07" w:rsidRDefault="00191F07" w:rsidP="00191F0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38CA3EF" w14:textId="3AAC0876" w:rsidR="00515ADD" w:rsidRDefault="00191F07" w:rsidP="00191F07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4CD7127" w14:textId="087AEC1E" w:rsidR="00191F07" w:rsidRDefault="00191F07" w:rsidP="00191F07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D5CC319" w14:textId="77777777" w:rsidR="00191F07" w:rsidRDefault="00191F07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br w:type="page"/>
      </w:r>
    </w:p>
    <w:p w14:paraId="6EC0F39E" w14:textId="06E07E5F" w:rsidR="00191F07" w:rsidRDefault="00191F07" w:rsidP="00191F07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>CitizenTaxData.cs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89A995" w14:textId="773BB608" w:rsidR="00191F07" w:rsidRDefault="00191F07" w:rsidP="00191F07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B3B7C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79DE1A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EE76CE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49EFE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86234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05106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052E13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6696AB6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D39B57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9F3F23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 meant to store name and how much the individual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taxe</w:t>
      </w:r>
      <w:proofErr w:type="spellEnd"/>
    </w:p>
    <w:p w14:paraId="4EA0339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2E7511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</w:p>
    <w:p w14:paraId="2F1EAC2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6BF5B6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3622C60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6F13D02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</w:t>
      </w:r>
    </w:p>
    <w:p w14:paraId="66268C8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 } }</w:t>
      </w:r>
    </w:p>
    <w:p w14:paraId="6FE97E1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6B9725E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095D7F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F8B493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D83BF8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25893D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B2D40A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1534E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9C839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0970749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34DA8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8B076E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element to Linked List</w:t>
      </w:r>
    </w:p>
    <w:p w14:paraId="44CEAAE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7E323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F59FFF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ABE5EB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445134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900B75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B85B7A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3E36CF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6D81DC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FAC07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count++;</w:t>
      </w:r>
    </w:p>
    <w:p w14:paraId="7DB6946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06756C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77A098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address,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CD7BE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2918304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001E7D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2721B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C44DBF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B884C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address,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CB8B1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A4747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0148AB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0F19682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BCFDA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5AC71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0A942FF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2001D0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672FC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6A1883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DF471E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5C2EB1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C2677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A0909D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{</w:t>
      </w:r>
    </w:p>
    <w:p w14:paraId="37CB585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TaxInfo.GetPrice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F09F12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B7456C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0932F22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281A44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88224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9768D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string format using index</w:t>
      </w:r>
    </w:p>
    <w:p w14:paraId="7A9CE9C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0C2293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index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index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element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3B4621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 format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1A25273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E5D33C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89937B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28FBEF3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4156C4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4E86C7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index)</w:t>
      </w:r>
    </w:p>
    <w:p w14:paraId="0396B8D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83D401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70D03FC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02B2FC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3A1C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8F3398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F1A74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2ABB25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specified element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</w:t>
      </w:r>
    </w:p>
    <w:p w14:paraId="0FE5F2D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3A1511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index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index of the Node element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EB1827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the specified Node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AE6697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5468E57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7376A3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03F24FA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1E61EF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43FDCF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10E23F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index)</w:t>
      </w:r>
    </w:p>
    <w:p w14:paraId="268698E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4A52F3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010FB2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6805E3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5AB234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175E0B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23BB37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curr.TaxAmount.ToString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376098E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row;</w:t>
      </w:r>
    </w:p>
    <w:p w14:paraId="0FD7748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79DE38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5F2EFB1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862EED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row;</w:t>
      </w:r>
    </w:p>
    <w:p w14:paraId="7672110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10573E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3CE7C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095466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of the specified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</w:p>
    <w:p w14:paraId="09BA368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CACED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Tax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A6D898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742238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F5A25A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First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6313D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true if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specified tax on specified month, false if the citizen did not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3FD045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C9C1A0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B9E6C2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7A7310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111A9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F34B63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month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43E524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The Person paid for the month</w:t>
      </w:r>
    </w:p>
    <w:p w14:paraId="25E6B3B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E89A2D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137E0E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7BBC18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8FB458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AA854B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C7D61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B6DEF4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object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</w:p>
    <w:p w14:paraId="0380467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B1CF3E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50C53A6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95F8E9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1EEF22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6CCA93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483B3A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B8F513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42AFB5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F88B4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3DA6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37DDFFA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AA47A0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LinkedList</w:t>
      </w:r>
    </w:p>
    <w:p w14:paraId="72EA8E1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5A455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1225EE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E9F0D3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specified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6CB069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Time of Month when the specified tax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5C9BD1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768894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how much tax units did the citizen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66514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49531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805265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89BDB8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E41855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Address = address;</w:t>
      </w:r>
    </w:p>
    <w:p w14:paraId="42A41B8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Month = month;</w:t>
      </w:r>
    </w:p>
    <w:p w14:paraId="2CC14FE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242C4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C3C9A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71C036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8BB6A7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EF841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 of the node</w:t>
      </w:r>
    </w:p>
    <w:p w14:paraId="67AA1BD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3FA487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 format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3BADCC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2B4156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A523B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{FirstName,-20}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{Address, 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{Month, 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{TaxAmount,10}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7574E5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B66127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DE258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8C34951" w14:textId="1292BCAD" w:rsidR="00191F07" w:rsidRDefault="005567BD" w:rsidP="005567B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25CE38F" w14:textId="58D5C3D7" w:rsidR="005567BD" w:rsidRDefault="005567BD" w:rsidP="005567BD">
      <w:pPr>
        <w:pStyle w:val="Programostekstas"/>
      </w:pPr>
    </w:p>
    <w:p w14:paraId="1BC70592" w14:textId="486D61B4" w:rsidR="005567BD" w:rsidRDefault="005567BD" w:rsidP="005567BD">
      <w:pPr>
        <w:pStyle w:val="Programostekstas"/>
      </w:pPr>
      <w:r>
        <w:t>Citizen.cs:</w:t>
      </w:r>
    </w:p>
    <w:p w14:paraId="274A0A63" w14:textId="5E7D4331" w:rsidR="005567BD" w:rsidRDefault="005567BD" w:rsidP="005567BD">
      <w:pPr>
        <w:pStyle w:val="Programostekstas"/>
      </w:pPr>
    </w:p>
    <w:p w14:paraId="5380B57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BBD8AC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1823FF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DC1B9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31ACF7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96C1C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95DC0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4027748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4AE337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9FA111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</w:t>
      </w:r>
    </w:p>
    <w:p w14:paraId="396E483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6D4596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</w:p>
    <w:p w14:paraId="2B771AA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345C4F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76A22B3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465FF37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</w:t>
      </w:r>
    </w:p>
    <w:p w14:paraId="6A0C991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 } }</w:t>
      </w:r>
    </w:p>
    <w:p w14:paraId="005AC8C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61D1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26D32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568022B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CC0975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37A4AF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59B546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00D4E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F33B5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7B393C2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DC554B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6500BA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money to the specified citizen using his FirstName and Last name. </w:t>
      </w:r>
    </w:p>
    <w:p w14:paraId="77DC0CB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If the citizen does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adds him to the LinkedList</w:t>
      </w:r>
    </w:p>
    <w:p w14:paraId="4FDFA21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1592FD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8CC70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BD6BA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1D6EFE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sum to add to his TOTAL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DBD764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6EB4E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1F674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Citizen exists, adds sum to his current balance</w:t>
      </w:r>
    </w:p>
    <w:p w14:paraId="61C9C25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431829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A6C6FF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D0F3F2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CF6836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81BBDC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4CD12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D0014F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7320F9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8DF4D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No citizen was found, adds the citizen to Linked List</w:t>
      </w:r>
    </w:p>
    <w:p w14:paraId="4EF6D12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count++;</w:t>
      </w:r>
    </w:p>
    <w:p w14:paraId="6DC247A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143383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ACF92E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28449A3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ADCFD1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3AE5E4F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08CFB5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B933A3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A2DCC6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0A07D65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B6037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B0F4B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DA887D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571076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C358CE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6C34C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B3126E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linked list who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belove average taxes</w:t>
      </w:r>
    </w:p>
    <w:p w14:paraId="47AF6F9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59131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43DBF9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EB7E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(count == 0)</w:t>
      </w:r>
    </w:p>
    <w:p w14:paraId="785C6BD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CA1E2B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831E3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762BAD8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4ACE3B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7A7DA6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73CC0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683F7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058180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2E9F26F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AA71B8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7D7507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A38052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count--;</w:t>
      </w:r>
    </w:p>
    <w:p w14:paraId="622AB46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B57002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3AE79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773D04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109799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89D11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3926831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5810A9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F090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(average);</w:t>
      </w:r>
    </w:p>
    <w:p w14:paraId="2E8A662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E7CBAE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1A411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40437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069B8F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if head/start of linked list is below average. If true removes</w:t>
      </w:r>
    </w:p>
    <w:p w14:paraId="02EAFD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C075DE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Average tax sum of a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1AA8E2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average)</w:t>
      </w:r>
    </w:p>
    <w:p w14:paraId="571C958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A2049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28963BF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268848E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629B2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E6954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count--;</w:t>
      </w:r>
    </w:p>
    <w:p w14:paraId="22F8F55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3EA02A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54D1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1A2AB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4E5886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E635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Resets tail after removing elements</w:t>
      </w:r>
    </w:p>
    <w:p w14:paraId="5125893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80E254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1B8D8E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B65F40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414F8FC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44B9A0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36135D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5A780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 = 0;</w:t>
      </w:r>
    </w:p>
    <w:p w14:paraId="00BA997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9EB25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02D79D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BA8339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ECF069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73BFCB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5B8F2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A8F1F9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FBA95B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40EE62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A10B8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F437F2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citizens who did not pay taxes specified month</w:t>
      </w:r>
    </w:p>
    <w:p w14:paraId="3B71B77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98F25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A964C8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Specified Month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0284C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see what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what tax at the specified 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2AB8BF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5A24A6B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B1CCF9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B54992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(count == 0)</w:t>
      </w:r>
    </w:p>
    <w:p w14:paraId="6784BAC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FE019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8FD88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97237E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DD7DE6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7CF45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DB5462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E511CA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08C4643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9410245" w14:textId="46054B13" w:rsidR="004F73B2" w:rsidRDefault="00F664DD" w:rsidP="00F664D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541DE261" w14:textId="19829236" w:rsidR="00F664DD" w:rsidRDefault="00F664DD" w:rsidP="00F664D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4191D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483EB3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E2C91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count--;</w:t>
      </w:r>
    </w:p>
    <w:p w14:paraId="7E4833D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32FAA94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53E17A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A1D9D2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D23ED2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64E3CF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285F8B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8A28F2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5A470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month, data);</w:t>
      </w:r>
    </w:p>
    <w:p w14:paraId="156471A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68C26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2F7904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E662AC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854A8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489C6B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first/start/head element of the linked list if the tax was paid</w:t>
      </w:r>
    </w:p>
    <w:p w14:paraId="3499E70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F40AB0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specified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EEDB07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specified month to check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F9884C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check if the first element of the linked list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92B7AB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40EF0C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37F4A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09B0CBE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5E8A7FA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24F3E3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512D86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052DD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count--;</w:t>
      </w:r>
    </w:p>
    <w:p w14:paraId="74BC0E4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D7BD78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09843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21B77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879A9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C421DE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  </w:t>
      </w:r>
    </w:p>
    <w:p w14:paraId="5F80C2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 / count : 0;</w:t>
      </w:r>
    </w:p>
    <w:p w14:paraId="69AE29A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980D5C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95A1D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D6E5C3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Sorts LinkedList A-Z using keys: address, last name, first name. Does data swap instead of pointers.</w:t>
      </w:r>
    </w:p>
    <w:p w14:paraId="5DD4A32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836AE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9A8FD0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300D37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(count &gt; 1)</w:t>
      </w:r>
    </w:p>
    <w:p w14:paraId="21BD13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D9D754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4CAA485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3BA5259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499EF2D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Node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D7AAD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0; j &lt; count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9C156B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092974B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 &gt; 0)</w:t>
      </w:r>
    </w:p>
    <w:p w14:paraId="166E70A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{</w:t>
      </w:r>
    </w:p>
    <w:p w14:paraId="25E4CC6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curr.SwapData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5581559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}</w:t>
      </w:r>
    </w:p>
    <w:p w14:paraId="5DBC7B9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next;</w:t>
      </w:r>
    </w:p>
    <w:p w14:paraId="22DDF02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52C6A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7D9C079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5DC805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734DBA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1DA8EA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89F440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100C21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total amount citizens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</w:p>
    <w:p w14:paraId="4521C8A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C1AF38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70FE35F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36A664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E3A31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4EF5752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399BA53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31F1A1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387A4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B90B0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E80B3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2022AE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sum;</w:t>
      </w:r>
    </w:p>
    <w:p w14:paraId="28337F3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AA3F80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F70463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141B17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citizen in string format</w:t>
      </w:r>
    </w:p>
    <w:p w14:paraId="0042497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096A9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index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specified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64C0A1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format of the citizen for .txt output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E2AE7C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5F0AEEC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1767DD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79C57FA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BE595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976699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index)</w:t>
      </w:r>
    </w:p>
    <w:p w14:paraId="3EBDEA4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16D060A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5318EAD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DF623D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6C9612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6A190D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3EDA0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40234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C962C9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cictizen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 for the specified citizen</w:t>
      </w:r>
    </w:p>
    <w:p w14:paraId="183A6A5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0F37C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index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Index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6DB4D1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 of the specified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628707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86FAFF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FBF7B8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3FF335E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06881F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44DC0E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EE73B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index)</w:t>
      </w:r>
    </w:p>
    <w:p w14:paraId="07D977C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3CD4569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90AEE7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36C397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9E5F82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266CD8B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row;</w:t>
      </w:r>
    </w:p>
    <w:p w14:paraId="38C3A0D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3FDBA8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77E8F0B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E68182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row;</w:t>
      </w:r>
    </w:p>
    <w:p w14:paraId="3A73E23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AB950F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63BB1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70C62E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to be used to save every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413A1434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C25DDC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03BA727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2C6F2A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55821A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10FB87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32595C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F01BF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D6D5AF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47DB8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3ABE62A6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DB5D8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5E9F30F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C25A34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AF4F1A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1E80D0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48B29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address)</w:t>
      </w:r>
    </w:p>
    <w:p w14:paraId="55F7232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0CEED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331C6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D63A2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Address = address;</w:t>
      </w:r>
    </w:p>
    <w:p w14:paraId="488262C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4D14605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1C16AC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4297D4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6B8D13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String override</w:t>
      </w:r>
    </w:p>
    <w:p w14:paraId="4B3FB19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58D53B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format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9D2379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0ACD74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1CBBD3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{FirstName,-20}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{Address,-20}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{TaxSum,10: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26116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F76D8B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D64A9B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9CFA50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Swaps the DATA, keeps the pointers</w:t>
      </w:r>
    </w:p>
    <w:p w14:paraId="7DFAC55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870DB7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to be swapped with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9F533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SwapData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47495F8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4E23DA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64A67B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FirstName;</w:t>
      </w:r>
    </w:p>
    <w:p w14:paraId="6E53A2F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 = Address;</w:t>
      </w:r>
    </w:p>
    <w:p w14:paraId="199F8EE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93953F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55DDE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FirstName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42DC35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Address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AAC198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75C34F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6901A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70812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address;</w:t>
      </w:r>
    </w:p>
    <w:p w14:paraId="2116FB0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A8F0D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12B61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843D62C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D7C5391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Compares to other Node of citizen type</w:t>
      </w:r>
    </w:p>
    <w:p w14:paraId="759EA5A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2452E63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311739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1F8C49B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63F4AD7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CB0CDE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comparison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other.Address.CompareTo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(Address);</w:t>
      </w:r>
    </w:p>
    <w:p w14:paraId="65D919C5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(comparison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0 )</w:t>
      </w:r>
      <w:proofErr w:type="gramEnd"/>
    </w:p>
    <w:p w14:paraId="54BE9380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E2D75C9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comparison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other.LastName.CompareTo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10C6328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(comparison == 0)</w:t>
      </w:r>
    </w:p>
    <w:p w14:paraId="7344C5C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06451B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comparison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other.FirstName.CompareTo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(FirstName);</w:t>
      </w:r>
    </w:p>
    <w:p w14:paraId="13A08F9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11B2263F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A71F8CE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0162E057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comparison;</w:t>
      </w:r>
    </w:p>
    <w:p w14:paraId="4945137D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A0990DA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06FCD2" w14:textId="77777777" w:rsidR="00F664DD" w:rsidRDefault="00F664DD" w:rsidP="00F664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12FD578" w14:textId="45763376" w:rsidR="00F664DD" w:rsidRDefault="00F664DD" w:rsidP="00F664D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2A12043" w14:textId="77777777" w:rsidR="00F664DD" w:rsidRDefault="00F664DD" w:rsidP="00F664DD">
      <w:pPr>
        <w:pStyle w:val="Programostekstas"/>
      </w:pPr>
    </w:p>
    <w:p w14:paraId="333AE1AA" w14:textId="26F5F71F" w:rsidR="005567BD" w:rsidRDefault="005567BD" w:rsidP="005567BD">
      <w:pPr>
        <w:pStyle w:val="Programostekstas"/>
      </w:pPr>
      <w:r>
        <w:t>InOutUtils.cs:</w:t>
      </w:r>
    </w:p>
    <w:p w14:paraId="45161DB4" w14:textId="7C7E5A21" w:rsidR="005567BD" w:rsidRDefault="005567BD" w:rsidP="005567BD">
      <w:pPr>
        <w:pStyle w:val="Programostekstas"/>
      </w:pPr>
    </w:p>
    <w:p w14:paraId="1DA881F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48EE20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883208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984CFE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280B4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646B95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241A1D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1AEB71E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57D83D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B3859B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helper class for Input/Output with files</w:t>
      </w:r>
    </w:p>
    <w:p w14:paraId="4BD60C8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DAAA0F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45EDA6A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91F31C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C67D3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Tax Data from txt to Tax class object+</w:t>
      </w:r>
    </w:p>
    <w:p w14:paraId="75BE3E2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627D1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data in .txt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64991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50FB3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C339B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28AD4A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30E334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D25F2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3B98F04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54775F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8657B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0], elements[1],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(elements[2]));</w:t>
      </w:r>
    </w:p>
    <w:p w14:paraId="29DF8AB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FD8EDF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2DD6A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99087E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B999F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3540FF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.txt file</w:t>
      </w:r>
    </w:p>
    <w:p w14:paraId="4AF546F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EB0D34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0A5BE8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118A3CC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F4B211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0417E6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B9AB91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9BB7D6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18C5A1D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0DDB5E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497423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(elements[0], elements[1], elements[2], elements[3], elements[4],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(elements[5]));</w:t>
      </w:r>
    </w:p>
    <w:p w14:paraId="39D525B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145AC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data;</w:t>
      </w:r>
    </w:p>
    <w:p w14:paraId="44EB962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CED2F4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3BF5C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50F9E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a header to a file</w:t>
      </w:r>
    </w:p>
    <w:p w14:paraId="7A911E7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4A908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Name/location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964D4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text to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81E666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414BEC5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8B78F5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503CBF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DB55D4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01C8921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              </w:t>
      </w:r>
    </w:p>
    <w:p w14:paraId="0699244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C1223F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EFABFF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4A26FD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6A89B0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or wipes a file</w:t>
      </w:r>
    </w:p>
    <w:p w14:paraId="7D4FA61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A4B98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16EF20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84792A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D17BD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B88ADE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3584B67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F57A4A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0547CD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445828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a file</w:t>
      </w:r>
    </w:p>
    <w:p w14:paraId="59ADEAC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15D8A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1251CC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7CE4BF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text of the data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4567B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31A8FD0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FEA5E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62FF5B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8F198E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3783138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A9124C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"TaxAmount"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D3D582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656C039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BD3C5C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658178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C8C3A2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AA1259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32C104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789E3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5AE04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B5AE00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Citizen class object data to text file</w:t>
      </w:r>
    </w:p>
    <w:p w14:paraId="08515D6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78679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A2A264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E0A59C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E2278F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Citizen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4B88520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BEF73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041F90D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A044BF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21E4187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68BEBE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"TaxSum"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0E669E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227A242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2C9C67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1CF572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A4E35E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576992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}</w:t>
      </w:r>
    </w:p>
    <w:p w14:paraId="71DDB2B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1E495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1F031E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6B70D3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Tax data to a .txt file</w:t>
      </w:r>
    </w:p>
    <w:p w14:paraId="478397F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6A423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D7AFD2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24E1AA8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to be added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9616B1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Tax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1955EC7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05DFB1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00762AA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04EE9D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7E6E88AB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17DF51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2f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82F6B3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1E30CEF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1806CC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6D953EC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A7571D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9CBDD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62BA33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20709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65498BB" w14:textId="6CFFC592" w:rsidR="005567BD" w:rsidRDefault="005567BD" w:rsidP="005567B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B4B62F5" w14:textId="062020A8" w:rsidR="005567BD" w:rsidRDefault="005567BD" w:rsidP="005567B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6C24F0E" w14:textId="5ACDDD39" w:rsidR="005567BD" w:rsidRDefault="005567BD" w:rsidP="005567BD">
      <w:pPr>
        <w:pStyle w:val="Programostekstas"/>
      </w:pPr>
      <w:r>
        <w:t>TaskUtils.cs:</w:t>
      </w:r>
    </w:p>
    <w:p w14:paraId="26ACBD95" w14:textId="4BF1C9DB" w:rsidR="005567BD" w:rsidRDefault="005567BD" w:rsidP="005567BD">
      <w:pPr>
        <w:pStyle w:val="Programostekstas"/>
      </w:pPr>
    </w:p>
    <w:p w14:paraId="79690971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D9C1E6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46191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3EA8B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AF7B4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5D86F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F6BA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7A1A8C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FD5B71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DD8F1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62C69BB3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500D0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21087B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F32ED3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C3353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text to speed up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creation</w:t>
      </w:r>
    </w:p>
    <w:p w14:paraId="1EDE525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209534E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text to add to the table cell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ACDBBA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1A54AE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4D37CAE6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06FB5DD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8A0D71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1D689EA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519ADB2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CD59439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5D9B067" w14:textId="68A4259F" w:rsidR="005567BD" w:rsidRDefault="005567BD" w:rsidP="005567B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1C9EE2" w14:textId="77777777" w:rsidR="005567BD" w:rsidRPr="00FD05BD" w:rsidRDefault="005567BD" w:rsidP="005567BD">
      <w:pPr>
        <w:pStyle w:val="Programostekstas"/>
      </w:pPr>
    </w:p>
    <w:p w14:paraId="3032FC32" w14:textId="4360F374" w:rsidR="0052151B" w:rsidRDefault="005567BD" w:rsidP="0052151B">
      <w:pPr>
        <w:pStyle w:val="Programostekstas"/>
      </w:pPr>
      <w:r>
        <w:t>css/styles.css:</w:t>
      </w:r>
    </w:p>
    <w:p w14:paraId="7968781D" w14:textId="37D4DB9C" w:rsidR="005567BD" w:rsidRDefault="005567BD" w:rsidP="0052151B">
      <w:pPr>
        <w:pStyle w:val="Programostekstas"/>
      </w:pPr>
    </w:p>
    <w:p w14:paraId="1C9F1B35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</w:t>
      </w:r>
    </w:p>
    <w:p w14:paraId="1EE377D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79B77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black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38139B0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F8ED167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td</w:t>
      </w:r>
    </w:p>
    <w:p w14:paraId="25044CAA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0FDCD22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B34DBF" w14:textId="77777777" w:rsidR="005567BD" w:rsidRDefault="005567BD" w:rsidP="005567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>}</w:t>
      </w:r>
    </w:p>
    <w:p w14:paraId="7BF9B8E0" w14:textId="77777777" w:rsidR="005567BD" w:rsidRDefault="005567BD" w:rsidP="0052151B">
      <w:pPr>
        <w:pStyle w:val="Programostekstas"/>
      </w:pPr>
    </w:p>
    <w:p w14:paraId="02D04214" w14:textId="77777777" w:rsidR="004F73B2" w:rsidRDefault="004F73B2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EE3FF01" w14:textId="0A839A16" w:rsidR="004F73B2" w:rsidRDefault="004F73B2" w:rsidP="0052151B">
      <w:pPr>
        <w:pStyle w:val="Programostekstas"/>
      </w:pPr>
      <w:r>
        <w:lastRenderedPageBreak/>
        <w:t>Lab01Form.aspx:</w:t>
      </w:r>
    </w:p>
    <w:p w14:paraId="75BB06E6" w14:textId="23048C46" w:rsidR="004F73B2" w:rsidRDefault="004F73B2" w:rsidP="0052151B">
      <w:pPr>
        <w:pStyle w:val="Programostekstas"/>
      </w:pPr>
    </w:p>
    <w:p w14:paraId="35E57C1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="Lab01Form.aspx.cs"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="Lab02.Lab01Form"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3FD7870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64FD1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F4EA03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64582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7296E6F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2228B72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media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="screen"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/styles.css"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F06357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Lab02 U16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D22B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068B6B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C358EC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0DB3200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="body"&gt;</w:t>
      </w:r>
    </w:p>
    <w:p w14:paraId="2BE0FED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 U16"&gt;&lt;/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19E5F5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3BB8A0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CAA31A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="Tax Info U16a.txt:"&gt;&lt;/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83F1BE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81F012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87D106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0EA752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D9DA5D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="Every Citizen Tax Data U16b.txt: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3F13F2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9102DD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CBB117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F9A720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 New Data"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3144D6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CEB503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A717DB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="U16a.txt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EEFA0C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9F6E17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F341B1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CFF6C0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="U16b.txt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DDF8D4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43B9CA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DF4C36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1F9041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CalculationsPanel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91E864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="All Citizen taxes over the months"&gt;&lt;/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31213C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78EA0A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5B5DFD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D59055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AverageTax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B2F747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6949F9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TotalTaxSum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EBC8A3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20FA96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DE21E6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="CitizenTaxLabel0"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="Above Average Tax:"&gt;&lt;/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6B4E3F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0499EAA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FCAAD9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D71DC1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="Filtered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415F3B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934842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EBDEA7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6D8901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Tax Code: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D1D0A1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TaxCodeTextBox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E19DE4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170A78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Month: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9D8A5B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TaxMonthTextBox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759262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218ADF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7D768E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E01CE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9C2236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7D63EC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1332FE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3C0D7E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0862530" w14:textId="12B2AD64" w:rsidR="004F73B2" w:rsidRDefault="004F73B2" w:rsidP="0052151B">
      <w:pPr>
        <w:pStyle w:val="Programostekstas"/>
      </w:pPr>
    </w:p>
    <w:p w14:paraId="4AE0DE7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FC3A2F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F50DEB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5C7CD04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4FC7E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B4D00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9D274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CF7E7E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D88ED3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39018F2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BDDB74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Lab01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3CD6FD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 </w:t>
      </w:r>
    </w:p>
    <w:p w14:paraId="0B4882C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7CD761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@"App_Data/U16b.txt"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39195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98EF51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0C5DCB0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5418FB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32918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206D20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2AB3F71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19F43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FBA757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Tax Company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F39126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B83A76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4BAC84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CA32BA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ACEA54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A72EB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CB81CD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372F5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761FB7C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9DB313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8FB69F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Citizen Tax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1BF20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B21E31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E10F72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BE6E6F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43864D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282037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0CAF6B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568B80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D69D38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FE548E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Reads Initial Data and Outputs the Initial Data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WebForm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and to text</w:t>
      </w:r>
    </w:p>
    <w:p w14:paraId="3A2A6B6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866618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B9149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958ECA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37BBB2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CC7A40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1EB963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5EEFD1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{</w:t>
      </w:r>
    </w:p>
    <w:p w14:paraId="7C6F78C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Plaese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Upload remaining data files"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784D1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CalculationsPanel.Visible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32689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5E223C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84078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21855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C05E0A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88761E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Above Average</w:t>
      </w:r>
    </w:p>
    <w:p w14:paraId="7CC36D1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03E43D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FBE23A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C6B1B6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 SORTED A-Z:"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406444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F767B8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6D260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957F74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EB5ABB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$"All Citizen 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8883C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23491C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AverageTax.Text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per citizen: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{average}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5CA793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TotalTaxSum.Text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399ADC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9AC102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8F524E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"Citizens who paid above average:"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F957F3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53F58C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3C6E7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B66348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AF9F77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972A3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C3BF46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Filter</w:t>
      </w:r>
    </w:p>
    <w:p w14:paraId="631BB42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8DB713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citizensFiltered.RemoveWhoDidNotPayTax(Session[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(),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5925F02" w14:textId="74DC164F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 w:rsidR="00FB696A" w:rsidRP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 w:rsid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Citizens who paid</w:t>
      </w:r>
      <w:r w:rsid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 w:rsid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ax</w:t>
      </w:r>
      <w:r w:rsid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C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</w:t>
      </w:r>
      <w:r w:rsid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on Month:</w:t>
      </w:r>
      <w:r w:rsidR="00FB696A"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B53B36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515806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4EBEC7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9DBBDD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E0FB44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Filter provided"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B84F93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758930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0C952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C2184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62A87A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A3EC1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A3F11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data, Table table)</w:t>
      </w:r>
    </w:p>
    <w:p w14:paraId="5364B99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A301B6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298714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 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E540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 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29B8C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AA38CC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F5C953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D65B6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37CEC6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A8747B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32D85A0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102B14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F570E5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9CDDF8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A04C8D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99733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 data, Table table)</w:t>
      </w:r>
    </w:p>
    <w:p w14:paraId="7DE5C4A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2B6BD1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812DF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CE2EE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Company Name:"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E9642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"Price:"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));;</w:t>
      </w:r>
    </w:p>
    <w:p w14:paraId="3DB2F92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60D9C6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23369EB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174D21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AD7C5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89408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F7E1FC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96558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 data, Table table)</w:t>
      </w:r>
    </w:p>
    <w:p w14:paraId="565D2C3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76D91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D73BC7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 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C1140D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 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CF29496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13B15C9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2BF8AF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42585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6143765D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20C48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82104E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5C4F34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FB66FF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F344C1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ButtonFilter_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3A1860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9F227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FB09D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TaxMonthTextBox.Text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6B5AE0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2E17D4F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F911FD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D7F09F0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TaxMonthTextBox.Text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DAD3B3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9C49C25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"Lab01Form.aspx"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6A70D0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1AAF034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CDB2A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2F4AF67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9DD6E7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FileUpload1.HasFile)</w:t>
      </w:r>
    </w:p>
    <w:p w14:paraId="6EE2EEFE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2F76F7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FileUpload1.SaveAs(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97C4FB2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10A383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(FileUpload2.HasFile)</w:t>
      </w:r>
    </w:p>
    <w:p w14:paraId="301BFDBC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CE1E818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FileUpload2.SaveAs(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191AF8B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0844A3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"Lab01Form.aspx"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13DCC3A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AD08A97" w14:textId="77777777" w:rsidR="004F73B2" w:rsidRDefault="004F73B2" w:rsidP="004F73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BB27F4A" w14:textId="7D617B33" w:rsidR="004F73B2" w:rsidRDefault="004F73B2" w:rsidP="004F73B2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1A37FCF4" w14:textId="77777777" w:rsidR="004F73B2" w:rsidRPr="00844988" w:rsidRDefault="004F73B2" w:rsidP="0052151B">
      <w:pPr>
        <w:pStyle w:val="Programostekstas"/>
      </w:pP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5B0FEA65" w14:textId="77777777" w:rsidR="00E03F2F" w:rsidRDefault="00E03F2F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7CB95C27" w14:textId="10DE8ECC" w:rsidR="0052151B" w:rsidRDefault="00E03F2F" w:rsidP="0052151B">
      <w:pPr>
        <w:pStyle w:val="Programostekstas"/>
      </w:pPr>
      <w:r>
        <w:lastRenderedPageBreak/>
        <w:t>Pradiniai duomenys 1</w:t>
      </w:r>
    </w:p>
    <w:p w14:paraId="544C28FD" w14:textId="77777777" w:rsidR="00E03F2F" w:rsidRDefault="00E03F2F" w:rsidP="0052151B">
      <w:pPr>
        <w:pStyle w:val="Programostekstas"/>
      </w:pPr>
    </w:p>
    <w:p w14:paraId="4518CF39" w14:textId="3408E529" w:rsidR="00E03F2F" w:rsidRDefault="00E03F2F" w:rsidP="0052151B">
      <w:pPr>
        <w:pStyle w:val="Programostekstas"/>
      </w:pPr>
      <w:r>
        <w:t>U16a.txt:</w:t>
      </w:r>
    </w:p>
    <w:p w14:paraId="6E113C80" w14:textId="08CD5C9D" w:rsidR="0052151B" w:rsidRDefault="0052151B" w:rsidP="0052151B">
      <w:pPr>
        <w:pStyle w:val="Programostekstas"/>
      </w:pPr>
    </w:p>
    <w:p w14:paraId="5F737936" w14:textId="77777777" w:rsidR="00E03F2F" w:rsidRDefault="00E03F2F" w:rsidP="00E03F2F">
      <w:pPr>
        <w:pStyle w:val="Programostekstas"/>
      </w:pPr>
      <w:r>
        <w:t>11; Elektra; 0.12</w:t>
      </w:r>
    </w:p>
    <w:p w14:paraId="6BFDE7F4" w14:textId="77777777" w:rsidR="00E03F2F" w:rsidRDefault="00E03F2F" w:rsidP="00E03F2F">
      <w:pPr>
        <w:pStyle w:val="Programostekstas"/>
      </w:pPr>
      <w:r>
        <w:t>21; Dujos; 0.58</w:t>
      </w:r>
    </w:p>
    <w:p w14:paraId="06B86598" w14:textId="77777777" w:rsidR="00E03F2F" w:rsidRDefault="00E03F2F" w:rsidP="00E03F2F">
      <w:pPr>
        <w:pStyle w:val="Programostekstas"/>
      </w:pPr>
      <w:r>
        <w:t>31; Benzinas; 1.78</w:t>
      </w:r>
    </w:p>
    <w:p w14:paraId="49669953" w14:textId="7E9927AE" w:rsidR="00E03F2F" w:rsidRDefault="00E03F2F" w:rsidP="00E03F2F">
      <w:pPr>
        <w:pStyle w:val="Programostekstas"/>
      </w:pPr>
      <w:r>
        <w:t>32; Diezelis; 1.90</w:t>
      </w:r>
    </w:p>
    <w:p w14:paraId="54942E87" w14:textId="53C9D5AC" w:rsidR="00E03F2F" w:rsidRDefault="00E03F2F" w:rsidP="00E03F2F">
      <w:pPr>
        <w:pStyle w:val="Programostekstas"/>
      </w:pPr>
    </w:p>
    <w:p w14:paraId="0116FF28" w14:textId="267CE624" w:rsidR="00E03F2F" w:rsidRDefault="00E03F2F" w:rsidP="00E03F2F">
      <w:pPr>
        <w:pStyle w:val="Programostekstas"/>
      </w:pPr>
      <w:r>
        <w:t>U16b.txt:</w:t>
      </w:r>
    </w:p>
    <w:p w14:paraId="2095CB1F" w14:textId="2D9E2826" w:rsidR="00E03F2F" w:rsidRDefault="00E03F2F" w:rsidP="00E03F2F">
      <w:pPr>
        <w:pStyle w:val="Programostekstas"/>
      </w:pPr>
    </w:p>
    <w:p w14:paraId="361A61C8" w14:textId="77777777" w:rsidR="000E6F23" w:rsidRDefault="000E6F23" w:rsidP="000E6F23">
      <w:pPr>
        <w:pStyle w:val="Programostekstas"/>
      </w:pPr>
      <w:r>
        <w:t>pavardė1; vardas1; adresas1;1;22;28;</w:t>
      </w:r>
    </w:p>
    <w:p w14:paraId="2D25F7BF" w14:textId="77777777" w:rsidR="000E6F23" w:rsidRDefault="000E6F23" w:rsidP="000E6F23">
      <w:pPr>
        <w:pStyle w:val="Programostekstas"/>
      </w:pPr>
      <w:r>
        <w:t>pavardė1; vardas1; adresas1;5;22;20;</w:t>
      </w:r>
    </w:p>
    <w:p w14:paraId="249E15CF" w14:textId="77777777" w:rsidR="000E6F23" w:rsidRDefault="000E6F23" w:rsidP="000E6F23">
      <w:pPr>
        <w:pStyle w:val="Programostekstas"/>
      </w:pPr>
      <w:r>
        <w:t>pavardė1; vardas1; adresas1;1;32;100;</w:t>
      </w:r>
    </w:p>
    <w:p w14:paraId="5FB75B3F" w14:textId="77777777" w:rsidR="000E6F23" w:rsidRDefault="000E6F23" w:rsidP="000E6F23">
      <w:pPr>
        <w:pStyle w:val="Programostekstas"/>
      </w:pPr>
      <w:r>
        <w:t>pavardė1; vardas1; adresas1;2;32;97;</w:t>
      </w:r>
    </w:p>
    <w:p w14:paraId="183470CE" w14:textId="77777777" w:rsidR="000E6F23" w:rsidRDefault="000E6F23" w:rsidP="000E6F23">
      <w:pPr>
        <w:pStyle w:val="Programostekstas"/>
      </w:pPr>
      <w:r>
        <w:t>pavardė1; vardas1; adresas1;3;32;63;</w:t>
      </w:r>
    </w:p>
    <w:p w14:paraId="2ED85E69" w14:textId="77777777" w:rsidR="000E6F23" w:rsidRDefault="000E6F23" w:rsidP="000E6F23">
      <w:pPr>
        <w:pStyle w:val="Programostekstas"/>
      </w:pPr>
      <w:r>
        <w:t>pavardė1; vardas1; adresas1;2;22;25;</w:t>
      </w:r>
    </w:p>
    <w:p w14:paraId="3DAAB83D" w14:textId="77777777" w:rsidR="000E6F23" w:rsidRDefault="000E6F23" w:rsidP="000E6F23">
      <w:pPr>
        <w:pStyle w:val="Programostekstas"/>
      </w:pPr>
      <w:r>
        <w:t>pavardė1; vardas1; adresas1;3;22;29;</w:t>
      </w:r>
    </w:p>
    <w:p w14:paraId="596ACAAF" w14:textId="77777777" w:rsidR="000E6F23" w:rsidRDefault="000E6F23" w:rsidP="000E6F23">
      <w:pPr>
        <w:pStyle w:val="Programostekstas"/>
      </w:pPr>
      <w:r>
        <w:t>pavardėAA; vardasAA; adresasAA;1;21;13;</w:t>
      </w:r>
    </w:p>
    <w:p w14:paraId="70EE8333" w14:textId="77777777" w:rsidR="000E6F23" w:rsidRDefault="000E6F23" w:rsidP="000E6F23">
      <w:pPr>
        <w:pStyle w:val="Programostekstas"/>
      </w:pPr>
      <w:r>
        <w:t>pavardėAA; vardasAA; adresasAA;2;21;84;</w:t>
      </w:r>
    </w:p>
    <w:p w14:paraId="092C1D63" w14:textId="77777777" w:rsidR="000E6F23" w:rsidRDefault="000E6F23" w:rsidP="000E6F23">
      <w:pPr>
        <w:pStyle w:val="Programostekstas"/>
      </w:pPr>
      <w:r>
        <w:t>pavardėAA; vardasAA; adresasAA;3;21;76;</w:t>
      </w:r>
    </w:p>
    <w:p w14:paraId="7C701B21" w14:textId="77777777" w:rsidR="000E6F23" w:rsidRDefault="000E6F23" w:rsidP="000E6F23">
      <w:pPr>
        <w:pStyle w:val="Programostekstas"/>
      </w:pPr>
      <w:r>
        <w:t>pavardė1; vardas1; adresas1;4;22;39;</w:t>
      </w:r>
    </w:p>
    <w:p w14:paraId="73CDBBB8" w14:textId="77777777" w:rsidR="000E6F23" w:rsidRDefault="000E6F23" w:rsidP="000E6F23">
      <w:pPr>
        <w:pStyle w:val="Programostekstas"/>
      </w:pPr>
      <w:r>
        <w:t>pavardė2; vardas2; adresas2;3;31;67;</w:t>
      </w:r>
    </w:p>
    <w:p w14:paraId="36A77010" w14:textId="77777777" w:rsidR="000E6F23" w:rsidRDefault="000E6F23" w:rsidP="000E6F23">
      <w:pPr>
        <w:pStyle w:val="Programostekstas"/>
      </w:pPr>
      <w:r>
        <w:t>pavardė2; vardas2; adresas2;4;31;98;</w:t>
      </w:r>
    </w:p>
    <w:p w14:paraId="5082F725" w14:textId="77777777" w:rsidR="000E6F23" w:rsidRDefault="000E6F23" w:rsidP="000E6F23">
      <w:pPr>
        <w:pStyle w:val="Programostekstas"/>
      </w:pPr>
      <w:r>
        <w:t>pavardė0; vardas2; adresas2;5;31;125;</w:t>
      </w:r>
    </w:p>
    <w:p w14:paraId="4B501E68" w14:textId="77777777" w:rsidR="000E6F23" w:rsidRDefault="000E6F23" w:rsidP="000E6F23">
      <w:pPr>
        <w:pStyle w:val="Programostekstas"/>
      </w:pPr>
      <w:r>
        <w:t>pavardė0; vardas0; adresas3;1;11;31;</w:t>
      </w:r>
    </w:p>
    <w:p w14:paraId="5BAB5F0F" w14:textId="77777777" w:rsidR="000E6F23" w:rsidRDefault="000E6F23" w:rsidP="000E6F23">
      <w:pPr>
        <w:pStyle w:val="Programostekstas"/>
      </w:pPr>
      <w:r>
        <w:t>pavardė1; vardas1; adresas1;4;32;39;</w:t>
      </w:r>
    </w:p>
    <w:p w14:paraId="586AB623" w14:textId="77777777" w:rsidR="000E6F23" w:rsidRDefault="000E6F23" w:rsidP="000E6F23">
      <w:pPr>
        <w:pStyle w:val="Programostekstas"/>
      </w:pPr>
      <w:r>
        <w:t>pavardė1; vardas1; adresas1;5;32;20;</w:t>
      </w:r>
    </w:p>
    <w:p w14:paraId="10DA47F1" w14:textId="77777777" w:rsidR="000E6F23" w:rsidRDefault="000E6F23" w:rsidP="000E6F23">
      <w:pPr>
        <w:pStyle w:val="Programostekstas"/>
      </w:pPr>
      <w:r>
        <w:t>pavardė1; vardas1; adresas1;3;11;80;</w:t>
      </w:r>
    </w:p>
    <w:p w14:paraId="21069942" w14:textId="77777777" w:rsidR="000E6F23" w:rsidRDefault="000E6F23" w:rsidP="000E6F23">
      <w:pPr>
        <w:pStyle w:val="Programostekstas"/>
      </w:pPr>
      <w:r>
        <w:t>pavardė1; vardas1; adresas1;4;11;39;</w:t>
      </w:r>
    </w:p>
    <w:p w14:paraId="15322F01" w14:textId="77777777" w:rsidR="000E6F23" w:rsidRDefault="000E6F23" w:rsidP="000E6F23">
      <w:pPr>
        <w:pStyle w:val="Programostekstas"/>
      </w:pPr>
      <w:r>
        <w:t>pavardė1; vardas1; adresas1;1;11;120;</w:t>
      </w:r>
    </w:p>
    <w:p w14:paraId="4141EB6A" w14:textId="77777777" w:rsidR="000E6F23" w:rsidRDefault="000E6F23" w:rsidP="000E6F23">
      <w:pPr>
        <w:pStyle w:val="Programostekstas"/>
      </w:pPr>
      <w:r>
        <w:t>pavardė1; vardas1; adresas1;2;11;100;</w:t>
      </w:r>
    </w:p>
    <w:p w14:paraId="18F1283D" w14:textId="77777777" w:rsidR="000E6F23" w:rsidRDefault="000E6F23" w:rsidP="000E6F23">
      <w:pPr>
        <w:pStyle w:val="Programostekstas"/>
      </w:pPr>
      <w:r>
        <w:t>pavardė1; vardas1; adresas1;5;11;139;</w:t>
      </w:r>
    </w:p>
    <w:p w14:paraId="76A160C2" w14:textId="77777777" w:rsidR="000E6F23" w:rsidRDefault="000E6F23" w:rsidP="000E6F23">
      <w:pPr>
        <w:pStyle w:val="Programostekstas"/>
      </w:pPr>
      <w:r>
        <w:t>pavardė2; vardas2; adresas2;1;31;31;</w:t>
      </w:r>
    </w:p>
    <w:p w14:paraId="2809DFF3" w14:textId="77777777" w:rsidR="000E6F23" w:rsidRDefault="000E6F23" w:rsidP="000E6F23">
      <w:pPr>
        <w:pStyle w:val="Programostekstas"/>
      </w:pPr>
      <w:r>
        <w:t>pavardė2; vardas2; adresas2;2;31;48;</w:t>
      </w:r>
    </w:p>
    <w:p w14:paraId="1DE12F4B" w14:textId="77777777" w:rsidR="000E6F23" w:rsidRDefault="000E6F23" w:rsidP="000E6F23">
      <w:pPr>
        <w:pStyle w:val="Programostekstas"/>
      </w:pPr>
      <w:r>
        <w:t>pavardė0; vardas0; adresas3;2;11;48;</w:t>
      </w:r>
    </w:p>
    <w:p w14:paraId="62E004B2" w14:textId="77777777" w:rsidR="000E6F23" w:rsidRDefault="000E6F23" w:rsidP="000E6F23">
      <w:pPr>
        <w:pStyle w:val="Programostekstas"/>
      </w:pPr>
      <w:r>
        <w:t>pavardė0; vardas0; adresas3;3;11;67;</w:t>
      </w:r>
    </w:p>
    <w:p w14:paraId="47210033" w14:textId="77777777" w:rsidR="000E6F23" w:rsidRDefault="000E6F23" w:rsidP="000E6F23">
      <w:pPr>
        <w:pStyle w:val="Programostekstas"/>
      </w:pPr>
      <w:r>
        <w:t>pavardė0; vardas0; adresas3;4;11;98;</w:t>
      </w:r>
    </w:p>
    <w:p w14:paraId="58116EB5" w14:textId="77777777" w:rsidR="000E6F23" w:rsidRDefault="000E6F23" w:rsidP="000E6F23">
      <w:pPr>
        <w:pStyle w:val="Programostekstas"/>
      </w:pPr>
      <w:r>
        <w:t>pavardė0; vardas0; adresas3;5;11;125;</w:t>
      </w:r>
    </w:p>
    <w:p w14:paraId="2FD0E8DA" w14:textId="77777777" w:rsidR="000E6F23" w:rsidRDefault="000E6F23" w:rsidP="000E6F23">
      <w:pPr>
        <w:pStyle w:val="Programostekstas"/>
      </w:pPr>
      <w:r>
        <w:t>pavardėAA; vardasAA; adresasAA;4;21;8;</w:t>
      </w:r>
    </w:p>
    <w:p w14:paraId="27770303" w14:textId="176AA910" w:rsidR="00E03F2F" w:rsidRDefault="000E6F23" w:rsidP="000E6F23">
      <w:pPr>
        <w:pStyle w:val="Programostekstas"/>
      </w:pPr>
      <w:r>
        <w:t>pavardėAA; vardasAA; adresasAA;5;21;25;</w:t>
      </w:r>
    </w:p>
    <w:p w14:paraId="71E47764" w14:textId="64C53A73" w:rsidR="000E6F23" w:rsidRDefault="000E6F23" w:rsidP="000E6F23">
      <w:pPr>
        <w:pStyle w:val="Programostekstas"/>
      </w:pPr>
    </w:p>
    <w:p w14:paraId="5DACF465" w14:textId="61FC124D" w:rsidR="00013BD9" w:rsidRDefault="00013BD9" w:rsidP="000E6F23">
      <w:pPr>
        <w:pStyle w:val="Programostekstas"/>
      </w:pPr>
      <w:r>
        <w:t>Rezultatai 1:</w:t>
      </w:r>
      <w:r>
        <w:br/>
      </w:r>
    </w:p>
    <w:p w14:paraId="1E570F9B" w14:textId="7198477E" w:rsidR="00013BD9" w:rsidRDefault="00013BD9" w:rsidP="000E6F23">
      <w:pPr>
        <w:pStyle w:val="Programostekstas"/>
      </w:pPr>
      <w:r>
        <w:t>Vartotojo sąsaja:</w:t>
      </w:r>
    </w:p>
    <w:p w14:paraId="79FBB25E" w14:textId="47F6BB41" w:rsidR="00013BD9" w:rsidRDefault="00013BD9" w:rsidP="000E6F23">
      <w:pPr>
        <w:pStyle w:val="Programostekstas"/>
      </w:pPr>
    </w:p>
    <w:p w14:paraId="3D6DDFE5" w14:textId="77777777" w:rsidR="00013BD9" w:rsidRDefault="00013BD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5F7A973C" w14:textId="18D1A32E" w:rsidR="00013BD9" w:rsidRDefault="00013BD9" w:rsidP="000E6F23">
      <w:pPr>
        <w:pStyle w:val="Programostekstas"/>
      </w:pPr>
      <w:r>
        <w:lastRenderedPageBreak/>
        <w:t>Duombazėje nerado jokio failo:</w:t>
      </w:r>
    </w:p>
    <w:p w14:paraId="72175427" w14:textId="040447B2" w:rsidR="00013BD9" w:rsidRDefault="00013BD9" w:rsidP="000E6F23">
      <w:pPr>
        <w:pStyle w:val="Programostekstas"/>
      </w:pPr>
    </w:p>
    <w:p w14:paraId="333F1DF4" w14:textId="3823868D" w:rsidR="00013BD9" w:rsidRDefault="00013BD9" w:rsidP="000E6F23">
      <w:pPr>
        <w:pStyle w:val="Programostekstas"/>
      </w:pPr>
      <w:r>
        <w:rPr>
          <w:noProof/>
        </w:rPr>
        <w:drawing>
          <wp:inline distT="0" distB="0" distL="0" distR="0" wp14:anchorId="174AFD14" wp14:editId="32DBA7A8">
            <wp:extent cx="3724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A7C" w14:textId="7E50C0C5" w:rsidR="00013BD9" w:rsidRDefault="00013BD9" w:rsidP="000E6F23">
      <w:pPr>
        <w:pStyle w:val="Programostekstas"/>
      </w:pPr>
    </w:p>
    <w:p w14:paraId="7B003009" w14:textId="547CAAE3" w:rsidR="00013BD9" w:rsidRDefault="00013BD9" w:rsidP="000E6F23">
      <w:pPr>
        <w:pStyle w:val="Programostekstas"/>
      </w:pPr>
      <w:r>
        <w:t>Prikabinamo U16a.txt failą:</w:t>
      </w:r>
    </w:p>
    <w:p w14:paraId="7C59D886" w14:textId="40219BCA" w:rsidR="00013BD9" w:rsidRDefault="00013BD9" w:rsidP="000E6F23">
      <w:pPr>
        <w:pStyle w:val="Programostekstas"/>
      </w:pPr>
    </w:p>
    <w:p w14:paraId="64626CCC" w14:textId="1A1D9640" w:rsidR="00013BD9" w:rsidRDefault="00013BD9" w:rsidP="000E6F23">
      <w:pPr>
        <w:pStyle w:val="Programostekstas"/>
      </w:pPr>
      <w:r>
        <w:rPr>
          <w:noProof/>
        </w:rPr>
        <w:drawing>
          <wp:inline distT="0" distB="0" distL="0" distR="0" wp14:anchorId="64D63BF4" wp14:editId="09C6DAAF">
            <wp:extent cx="31908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F04" w14:textId="3EB78354" w:rsidR="00013BD9" w:rsidRDefault="00013BD9" w:rsidP="000E6F23">
      <w:pPr>
        <w:pStyle w:val="Programostekstas"/>
      </w:pPr>
    </w:p>
    <w:p w14:paraId="2135F5C0" w14:textId="4DAA22CA" w:rsidR="00013BD9" w:rsidRDefault="00013BD9" w:rsidP="000E6F23">
      <w:pPr>
        <w:pStyle w:val="Programostekstas"/>
      </w:pPr>
      <w:r>
        <w:t>Prikabinome U16b.txt:</w:t>
      </w:r>
    </w:p>
    <w:p w14:paraId="13058CB5" w14:textId="56F3AFC1" w:rsidR="00013BD9" w:rsidRDefault="00013BD9" w:rsidP="000E6F23">
      <w:pPr>
        <w:pStyle w:val="Programostekstas"/>
      </w:pPr>
    </w:p>
    <w:p w14:paraId="5DAA5B33" w14:textId="05FA1220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D272686" wp14:editId="01FDA72B">
            <wp:extent cx="3781425" cy="793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3AA" w14:textId="77777777" w:rsidR="00013BD9" w:rsidRDefault="00013BD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4DA4E49" w14:textId="0162F95C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4B35E330" wp14:editId="6D597A7B">
            <wp:extent cx="29337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A5D" w14:textId="1385AF71" w:rsidR="00013BD9" w:rsidRDefault="00013BD9" w:rsidP="000E6F23">
      <w:pPr>
        <w:pStyle w:val="Programostekstas"/>
      </w:pPr>
    </w:p>
    <w:p w14:paraId="0AA84664" w14:textId="71FF2357" w:rsidR="00013BD9" w:rsidRDefault="00013BD9" w:rsidP="000E6F23">
      <w:pPr>
        <w:pStyle w:val="Programostekstas"/>
      </w:pPr>
      <w:r>
        <w:t>Prafiltravome duomenis pagal kodą: „11“, mėnesį: „2“</w:t>
      </w:r>
      <w:r w:rsidR="00D04192">
        <w:t>. Prisidėjo lentelė papildoma.</w:t>
      </w:r>
    </w:p>
    <w:p w14:paraId="742A9417" w14:textId="416E2449" w:rsidR="00E03F2F" w:rsidRDefault="00E03F2F" w:rsidP="0052151B">
      <w:pPr>
        <w:pStyle w:val="Programostekstas"/>
      </w:pPr>
    </w:p>
    <w:p w14:paraId="3972EE05" w14:textId="42D941CE" w:rsidR="00D04192" w:rsidRDefault="00D04192" w:rsidP="0052151B">
      <w:pPr>
        <w:pStyle w:val="Programostekstas"/>
      </w:pPr>
      <w:r>
        <w:rPr>
          <w:noProof/>
        </w:rPr>
        <w:drawing>
          <wp:inline distT="0" distB="0" distL="0" distR="0" wp14:anchorId="571B0988" wp14:editId="43497C59">
            <wp:extent cx="3400425" cy="3924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B56" w14:textId="565CF15E" w:rsidR="00CC05B6" w:rsidRDefault="00CC05B6" w:rsidP="0052151B">
      <w:pPr>
        <w:pStyle w:val="Programostekstas"/>
      </w:pPr>
    </w:p>
    <w:p w14:paraId="60E6454A" w14:textId="77777777" w:rsidR="00CC05B6" w:rsidRDefault="00CC05B6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6A475CB" w14:textId="3C9BAD8B" w:rsidR="00CC05B6" w:rsidRDefault="00CC05B6" w:rsidP="0052151B">
      <w:pPr>
        <w:pStyle w:val="Programostekstas"/>
      </w:pPr>
      <w:r>
        <w:lastRenderedPageBreak/>
        <w:t>U16result.txt:</w:t>
      </w:r>
    </w:p>
    <w:p w14:paraId="3B5D7E58" w14:textId="77777777" w:rsidR="00CC05B6" w:rsidRDefault="00CC05B6" w:rsidP="0052151B">
      <w:pPr>
        <w:pStyle w:val="Programostekstas"/>
      </w:pPr>
    </w:p>
    <w:p w14:paraId="78CB94F6" w14:textId="77777777" w:rsidR="00CC05B6" w:rsidRDefault="00CC05B6" w:rsidP="00CC05B6">
      <w:pPr>
        <w:pStyle w:val="Programostekstas"/>
      </w:pPr>
      <w:r>
        <w:t>Tax Sum of all citizens:</w:t>
      </w:r>
    </w:p>
    <w:p w14:paraId="351E8852" w14:textId="77777777" w:rsidR="00CC05B6" w:rsidRDefault="00CC05B6" w:rsidP="00CC05B6">
      <w:pPr>
        <w:pStyle w:val="Programostekstas"/>
      </w:pPr>
    </w:p>
    <w:p w14:paraId="6F607B71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636C8D18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66DB30D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497AD1B0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7CB3039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1905A1AC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08180859" w14:textId="77777777" w:rsidR="00CC05B6" w:rsidRDefault="00CC05B6" w:rsidP="00CC05B6">
      <w:pPr>
        <w:pStyle w:val="Programostekstas"/>
      </w:pPr>
    </w:p>
    <w:p w14:paraId="1D04EF0A" w14:textId="77777777" w:rsidR="00CC05B6" w:rsidRDefault="00CC05B6" w:rsidP="00CC05B6">
      <w:pPr>
        <w:pStyle w:val="Programostekstas"/>
      </w:pPr>
      <w:r>
        <w:t>Tax Sum of all citizens SORTED A-Z:</w:t>
      </w:r>
    </w:p>
    <w:p w14:paraId="615308A8" w14:textId="77777777" w:rsidR="00CC05B6" w:rsidRDefault="00CC05B6" w:rsidP="00CC05B6">
      <w:pPr>
        <w:pStyle w:val="Programostekstas"/>
      </w:pPr>
    </w:p>
    <w:p w14:paraId="497FED72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4BC51524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62C8E10A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4F6E2A1A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50520FBF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7732E63A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76B74916" w14:textId="77777777" w:rsidR="00CC05B6" w:rsidRDefault="00CC05B6" w:rsidP="00CC05B6">
      <w:pPr>
        <w:pStyle w:val="Programostekstas"/>
      </w:pPr>
    </w:p>
    <w:p w14:paraId="707BC14F" w14:textId="77777777" w:rsidR="00CC05B6" w:rsidRDefault="00CC05B6" w:rsidP="00CC05B6">
      <w:pPr>
        <w:pStyle w:val="Programostekstas"/>
      </w:pPr>
      <w:r>
        <w:t>All Citizen TOTAL Tax Sum: 1484.04</w:t>
      </w:r>
    </w:p>
    <w:p w14:paraId="56B3D854" w14:textId="77777777" w:rsidR="00CC05B6" w:rsidRDefault="00CC05B6" w:rsidP="00CC05B6">
      <w:pPr>
        <w:pStyle w:val="Programostekstas"/>
      </w:pPr>
    </w:p>
    <w:p w14:paraId="4C7EE642" w14:textId="77777777" w:rsidR="00CC05B6" w:rsidRDefault="00CC05B6" w:rsidP="00CC05B6">
      <w:pPr>
        <w:pStyle w:val="Programostekstas"/>
      </w:pPr>
      <w:r>
        <w:t>Average Tax Sum: 296.81</w:t>
      </w:r>
    </w:p>
    <w:p w14:paraId="3B54405A" w14:textId="77777777" w:rsidR="00CC05B6" w:rsidRDefault="00CC05B6" w:rsidP="00CC05B6">
      <w:pPr>
        <w:pStyle w:val="Programostekstas"/>
      </w:pPr>
    </w:p>
    <w:p w14:paraId="2A359663" w14:textId="77777777" w:rsidR="00CC05B6" w:rsidRDefault="00CC05B6" w:rsidP="00CC05B6">
      <w:pPr>
        <w:pStyle w:val="Programostekstas"/>
      </w:pPr>
      <w:r>
        <w:t>Citizens who paid above average:</w:t>
      </w:r>
    </w:p>
    <w:p w14:paraId="64D717B3" w14:textId="77777777" w:rsidR="00CC05B6" w:rsidRDefault="00CC05B6" w:rsidP="00CC05B6">
      <w:pPr>
        <w:pStyle w:val="Programostekstas"/>
      </w:pPr>
    </w:p>
    <w:p w14:paraId="2AB50FA9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7F2693DE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603A4D0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4D66819" w14:textId="77777777" w:rsidR="00CC05B6" w:rsidRDefault="00CC05B6" w:rsidP="00CC05B6">
      <w:pPr>
        <w:pStyle w:val="Programostekstas"/>
      </w:pPr>
    </w:p>
    <w:p w14:paraId="40646B30" w14:textId="3E8BBC62" w:rsidR="00CC05B6" w:rsidRDefault="00FB696A" w:rsidP="00CC05B6">
      <w:pPr>
        <w:pStyle w:val="Programostekstas"/>
      </w:pPr>
      <w:r w:rsidRPr="00FB696A">
        <w:t xml:space="preserve">Citizens who paid </w:t>
      </w:r>
      <w:r w:rsidR="00CC05B6">
        <w:t>T</w:t>
      </w:r>
      <w:r w:rsidR="00CC05B6">
        <w:t>ax</w:t>
      </w:r>
      <w:r w:rsidR="00CC05B6">
        <w:t>C</w:t>
      </w:r>
      <w:r w:rsidR="00CC05B6">
        <w:t>ode:</w:t>
      </w:r>
      <w:r w:rsidR="00CC05B6">
        <w:t xml:space="preserve"> </w:t>
      </w:r>
      <w:r w:rsidR="00CC05B6">
        <w:t>"11" on Month:</w:t>
      </w:r>
      <w:r w:rsidR="00CC05B6">
        <w:t xml:space="preserve"> </w:t>
      </w:r>
      <w:r w:rsidR="00CC05B6">
        <w:t>"2"</w:t>
      </w:r>
    </w:p>
    <w:p w14:paraId="6770DDB0" w14:textId="77777777" w:rsidR="00CC05B6" w:rsidRDefault="00CC05B6" w:rsidP="00CC05B6">
      <w:pPr>
        <w:pStyle w:val="Programostekstas"/>
      </w:pPr>
    </w:p>
    <w:p w14:paraId="6FF58D30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3A366BFD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54D9A4FF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15AD148A" w14:textId="60428870" w:rsidR="00CC05B6" w:rsidRDefault="00CC05B6" w:rsidP="0052151B">
      <w:pPr>
        <w:pStyle w:val="Programostekstas"/>
      </w:pPr>
    </w:p>
    <w:p w14:paraId="73792C9E" w14:textId="12D9D225" w:rsidR="00BA1BF9" w:rsidRDefault="00BA1BF9" w:rsidP="0052151B">
      <w:pPr>
        <w:pStyle w:val="Programostekstas"/>
      </w:pPr>
      <w:r>
        <w:t>Duomenys 2:</w:t>
      </w:r>
    </w:p>
    <w:p w14:paraId="495F9102" w14:textId="724AE313" w:rsidR="00861ABE" w:rsidRDefault="00861ABE" w:rsidP="0052151B">
      <w:pPr>
        <w:pStyle w:val="Programostekstas"/>
      </w:pPr>
    </w:p>
    <w:p w14:paraId="3DF63894" w14:textId="009C6776" w:rsidR="00861ABE" w:rsidRDefault="00861ABE" w:rsidP="0052151B">
      <w:pPr>
        <w:pStyle w:val="Programostekstas"/>
      </w:pPr>
      <w:r>
        <w:t>U16a.txt:</w:t>
      </w:r>
    </w:p>
    <w:p w14:paraId="0B39D3A4" w14:textId="4478EFC7" w:rsidR="00861ABE" w:rsidRDefault="00861ABE" w:rsidP="0052151B">
      <w:pPr>
        <w:pStyle w:val="Programostekstas"/>
      </w:pPr>
    </w:p>
    <w:p w14:paraId="652EDA12" w14:textId="77777777" w:rsidR="00C852A3" w:rsidRDefault="00C852A3" w:rsidP="00C852A3">
      <w:pPr>
        <w:pStyle w:val="Programostekstas"/>
      </w:pPr>
      <w:r>
        <w:t>VAND; Vanduo; 0.07</w:t>
      </w:r>
    </w:p>
    <w:p w14:paraId="5170CFB0" w14:textId="77777777" w:rsidR="00C852A3" w:rsidRDefault="00C852A3" w:rsidP="00C852A3">
      <w:pPr>
        <w:pStyle w:val="Programostekstas"/>
      </w:pPr>
      <w:r>
        <w:t>KVND; Karštas vanduo; 0.20</w:t>
      </w:r>
    </w:p>
    <w:p w14:paraId="6E938948" w14:textId="74D030C6" w:rsidR="00861ABE" w:rsidRDefault="00C852A3" w:rsidP="00C852A3">
      <w:pPr>
        <w:pStyle w:val="Programostekstas"/>
      </w:pPr>
      <w:r>
        <w:t>LH20; Ledinis Vanduo; 0.10</w:t>
      </w:r>
    </w:p>
    <w:p w14:paraId="71EC1A55" w14:textId="09BB1935" w:rsidR="00C852A3" w:rsidRDefault="00C852A3" w:rsidP="00C852A3">
      <w:pPr>
        <w:pStyle w:val="Programostekstas"/>
      </w:pPr>
    </w:p>
    <w:p w14:paraId="69C2B023" w14:textId="417142EC" w:rsidR="00C852A3" w:rsidRDefault="00C852A3" w:rsidP="00C852A3">
      <w:pPr>
        <w:pStyle w:val="Programostekstas"/>
      </w:pPr>
      <w:r>
        <w:t>U16b.txt:</w:t>
      </w:r>
    </w:p>
    <w:p w14:paraId="31211C72" w14:textId="5E4D0A8B" w:rsidR="00C852A3" w:rsidRDefault="00C852A3" w:rsidP="00C852A3">
      <w:pPr>
        <w:pStyle w:val="Programostekstas"/>
      </w:pPr>
    </w:p>
    <w:p w14:paraId="383BEF9F" w14:textId="77777777" w:rsidR="00C852A3" w:rsidRDefault="00C852A3" w:rsidP="00C852A3">
      <w:pPr>
        <w:pStyle w:val="Programostekstas"/>
      </w:pPr>
      <w:r>
        <w:t>Pavardauskis; Vardenis; Adresatas;Vasaris;Benzinas;28;</w:t>
      </w:r>
    </w:p>
    <w:p w14:paraId="6E648445" w14:textId="77777777" w:rsidR="00C852A3" w:rsidRDefault="00C852A3" w:rsidP="00C852A3">
      <w:pPr>
        <w:pStyle w:val="Programostekstas"/>
      </w:pPr>
      <w:r>
        <w:t>Pavardauskis; Vardenis; Adresatas;Vasaris;VAND;14;</w:t>
      </w:r>
    </w:p>
    <w:p w14:paraId="21333F48" w14:textId="77777777" w:rsidR="00C852A3" w:rsidRDefault="00C852A3" w:rsidP="00C852A3">
      <w:pPr>
        <w:pStyle w:val="Programostekstas"/>
      </w:pPr>
      <w:r>
        <w:t>Pavardauskis; Vardenis; Adresatas;Kovas;KVND;20;</w:t>
      </w:r>
    </w:p>
    <w:p w14:paraId="460F7C81" w14:textId="77777777" w:rsidR="00C852A3" w:rsidRDefault="00C852A3" w:rsidP="00C852A3">
      <w:pPr>
        <w:pStyle w:val="Programostekstas"/>
      </w:pPr>
      <w:r>
        <w:t>Pavardauskis; Vardenis; Adresatas;Kovas;LH20;30;</w:t>
      </w:r>
    </w:p>
    <w:p w14:paraId="5B28486A" w14:textId="77777777" w:rsidR="00C852A3" w:rsidRDefault="00C852A3" w:rsidP="00C852A3">
      <w:pPr>
        <w:pStyle w:val="Programostekstas"/>
      </w:pPr>
      <w:r>
        <w:t>Pavardauskis; Vardenis; Adresatas;Kovas;VAND;15;</w:t>
      </w:r>
    </w:p>
    <w:p w14:paraId="336EE566" w14:textId="77777777" w:rsidR="00C852A3" w:rsidRDefault="00C852A3" w:rsidP="00C852A3">
      <w:pPr>
        <w:pStyle w:val="Programostekstas"/>
      </w:pPr>
      <w:r>
        <w:t>Pavardauskis; Vardenis; Adresatas;Balandis;VAND;99;</w:t>
      </w:r>
    </w:p>
    <w:p w14:paraId="40633A32" w14:textId="77777777" w:rsidR="00C852A3" w:rsidRDefault="00C852A3" w:rsidP="00C852A3">
      <w:pPr>
        <w:pStyle w:val="Programostekstas"/>
      </w:pPr>
      <w:r>
        <w:t>Tomas; Tomukas; Tomo namas 1;Kovas;VAND;97;</w:t>
      </w:r>
    </w:p>
    <w:p w14:paraId="39BC5639" w14:textId="77777777" w:rsidR="00C852A3" w:rsidRDefault="00C852A3" w:rsidP="00C852A3">
      <w:pPr>
        <w:pStyle w:val="Programostekstas"/>
      </w:pPr>
      <w:r>
        <w:t>Tomas; Tomukas; Tomo namas 1;Balandis;VAND;156;</w:t>
      </w:r>
    </w:p>
    <w:p w14:paraId="4C9A5B20" w14:textId="09449C2E" w:rsidR="00C852A3" w:rsidRDefault="00C852A3" w:rsidP="00C852A3">
      <w:pPr>
        <w:pStyle w:val="Programostekstas"/>
      </w:pPr>
      <w:r>
        <w:t>Tomas; Tomukas; Tomo namas 1;Rugsėjis;VAND;20;</w:t>
      </w:r>
    </w:p>
    <w:p w14:paraId="77AEB063" w14:textId="03B1B324" w:rsidR="00BA1BF9" w:rsidRDefault="00BA1BF9" w:rsidP="0052151B">
      <w:pPr>
        <w:pStyle w:val="Programostekstas"/>
      </w:pPr>
    </w:p>
    <w:p w14:paraId="53321237" w14:textId="48997255" w:rsidR="00BA1BF9" w:rsidRDefault="009D0154" w:rsidP="0052151B">
      <w:pPr>
        <w:pStyle w:val="Programostekstas"/>
      </w:pPr>
      <w:r>
        <w:t>Rezultatai:</w:t>
      </w:r>
    </w:p>
    <w:p w14:paraId="1B829C20" w14:textId="3610028B" w:rsidR="009D0154" w:rsidRDefault="009D0154" w:rsidP="0052151B">
      <w:pPr>
        <w:pStyle w:val="Programostekstas"/>
      </w:pPr>
    </w:p>
    <w:p w14:paraId="1F3E541B" w14:textId="79E95774" w:rsidR="009D0154" w:rsidRDefault="009D0154" w:rsidP="0052151B">
      <w:pPr>
        <w:pStyle w:val="Programostekstas"/>
      </w:pPr>
      <w:r>
        <w:t>Vartotojo sąsaja</w:t>
      </w:r>
    </w:p>
    <w:p w14:paraId="2EFD143E" w14:textId="07CCFF25" w:rsidR="009D0154" w:rsidRDefault="009D0154" w:rsidP="0052151B">
      <w:pPr>
        <w:pStyle w:val="Programostekstas"/>
      </w:pPr>
      <w:r>
        <w:t>Naudojant mėnesį: Balandis ir mokesčių kodą: VAND</w:t>
      </w:r>
      <w:r w:rsidR="00C32C52">
        <w:t>:</w:t>
      </w:r>
    </w:p>
    <w:p w14:paraId="5E64E79C" w14:textId="60163C36" w:rsidR="00C32C52" w:rsidRDefault="00C32C52" w:rsidP="0052151B">
      <w:pPr>
        <w:pStyle w:val="Programostekstas"/>
      </w:pPr>
    </w:p>
    <w:p w14:paraId="74E8B19B" w14:textId="75B33AEF" w:rsidR="00C32C52" w:rsidRDefault="00C32C52" w:rsidP="00DC2435">
      <w:pPr>
        <w:pStyle w:val="Programostekstas"/>
      </w:pPr>
      <w:r>
        <w:rPr>
          <w:noProof/>
        </w:rPr>
        <w:drawing>
          <wp:inline distT="0" distB="0" distL="0" distR="0" wp14:anchorId="2CAEFC3F" wp14:editId="6B0EE125">
            <wp:extent cx="3451273" cy="8601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0" cy="86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8889BF" w14:textId="77E8CB7F" w:rsidR="00C32C52" w:rsidRDefault="00C32C52" w:rsidP="0052151B">
      <w:pPr>
        <w:pStyle w:val="Programostekstas"/>
      </w:pPr>
      <w:r>
        <w:lastRenderedPageBreak/>
        <w:t>U16result.txt:</w:t>
      </w:r>
    </w:p>
    <w:p w14:paraId="38D3BDE6" w14:textId="77777777" w:rsidR="00DC2435" w:rsidRDefault="00DC2435" w:rsidP="0052151B">
      <w:pPr>
        <w:pStyle w:val="Programostekstas"/>
      </w:pPr>
    </w:p>
    <w:p w14:paraId="1F523A65" w14:textId="77777777" w:rsidR="00E209F3" w:rsidRDefault="00E209F3" w:rsidP="00E209F3">
      <w:pPr>
        <w:pStyle w:val="Programostekstas"/>
      </w:pPr>
      <w:r>
        <w:t>Tax Sum of all citizens:</w:t>
      </w:r>
    </w:p>
    <w:p w14:paraId="30970816" w14:textId="77777777" w:rsidR="00E209F3" w:rsidRDefault="00E209F3" w:rsidP="00E209F3">
      <w:pPr>
        <w:pStyle w:val="Programostekstas"/>
      </w:pPr>
    </w:p>
    <w:p w14:paraId="2D1E1434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5F9CB0E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0AEFD2D2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2D778A26" w14:textId="77777777" w:rsidR="00E209F3" w:rsidRDefault="00E209F3" w:rsidP="00E209F3">
      <w:pPr>
        <w:pStyle w:val="Programostekstas"/>
      </w:pPr>
    </w:p>
    <w:p w14:paraId="5DFB8EB2" w14:textId="77777777" w:rsidR="00E209F3" w:rsidRDefault="00E209F3" w:rsidP="00E209F3">
      <w:pPr>
        <w:pStyle w:val="Programostekstas"/>
      </w:pPr>
      <w:r>
        <w:t>Tax Sum of all citizens SORTED A-Z:</w:t>
      </w:r>
    </w:p>
    <w:p w14:paraId="169E3A07" w14:textId="77777777" w:rsidR="00E209F3" w:rsidRDefault="00E209F3" w:rsidP="00E209F3">
      <w:pPr>
        <w:pStyle w:val="Programostekstas"/>
      </w:pPr>
    </w:p>
    <w:p w14:paraId="4F24DF95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4A22414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6B4F0202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510CF266" w14:textId="77777777" w:rsidR="00E209F3" w:rsidRDefault="00E209F3" w:rsidP="00E209F3">
      <w:pPr>
        <w:pStyle w:val="Programostekstas"/>
      </w:pPr>
    </w:p>
    <w:p w14:paraId="78BC0DA4" w14:textId="77777777" w:rsidR="00E209F3" w:rsidRDefault="00E209F3" w:rsidP="00E209F3">
      <w:pPr>
        <w:pStyle w:val="Programostekstas"/>
      </w:pPr>
      <w:r>
        <w:t>All Citizen TOTAL Tax Sum: 35.07</w:t>
      </w:r>
    </w:p>
    <w:p w14:paraId="61643D91" w14:textId="77777777" w:rsidR="00E209F3" w:rsidRDefault="00E209F3" w:rsidP="00E209F3">
      <w:pPr>
        <w:pStyle w:val="Programostekstas"/>
      </w:pPr>
    </w:p>
    <w:p w14:paraId="5D9AE094" w14:textId="77777777" w:rsidR="00E209F3" w:rsidRDefault="00E209F3" w:rsidP="00E209F3">
      <w:pPr>
        <w:pStyle w:val="Programostekstas"/>
      </w:pPr>
      <w:r>
        <w:t>Average Tax Sum: 17.54</w:t>
      </w:r>
    </w:p>
    <w:p w14:paraId="19A6861A" w14:textId="77777777" w:rsidR="00E209F3" w:rsidRDefault="00E209F3" w:rsidP="00E209F3">
      <w:pPr>
        <w:pStyle w:val="Programostekstas"/>
      </w:pPr>
    </w:p>
    <w:p w14:paraId="24736259" w14:textId="77777777" w:rsidR="00E209F3" w:rsidRDefault="00E209F3" w:rsidP="00E209F3">
      <w:pPr>
        <w:pStyle w:val="Programostekstas"/>
      </w:pPr>
      <w:r>
        <w:t>Citizens who paid above average:</w:t>
      </w:r>
    </w:p>
    <w:p w14:paraId="7990AE12" w14:textId="77777777" w:rsidR="00E209F3" w:rsidRDefault="00E209F3" w:rsidP="00E209F3">
      <w:pPr>
        <w:pStyle w:val="Programostekstas"/>
      </w:pPr>
    </w:p>
    <w:p w14:paraId="3E72DC27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774A87F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3170F24B" w14:textId="77777777" w:rsidR="00E209F3" w:rsidRDefault="00E209F3" w:rsidP="00E209F3">
      <w:pPr>
        <w:pStyle w:val="Programostekstas"/>
      </w:pPr>
    </w:p>
    <w:p w14:paraId="550BFF23" w14:textId="04B33F98" w:rsidR="00E209F3" w:rsidRDefault="00E209F3" w:rsidP="00E209F3">
      <w:pPr>
        <w:pStyle w:val="Programostekstas"/>
      </w:pPr>
      <w:r>
        <w:t>Citizens who pa</w:t>
      </w:r>
      <w:r>
        <w:t>id</w:t>
      </w:r>
      <w:r>
        <w:t xml:space="preserve"> TaxCode: "VAND" on Month: "Balandis"</w:t>
      </w:r>
    </w:p>
    <w:p w14:paraId="4847BE07" w14:textId="77777777" w:rsidR="00E209F3" w:rsidRDefault="00E209F3" w:rsidP="00E209F3">
      <w:pPr>
        <w:pStyle w:val="Programostekstas"/>
      </w:pPr>
    </w:p>
    <w:p w14:paraId="0351E3FE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7A44BC1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74FB2C10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7BAF8850" w14:textId="77777777" w:rsidR="00C32C52" w:rsidRDefault="00C32C52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77777777" w:rsidR="0052151B" w:rsidRPr="00D1074F" w:rsidRDefault="0052151B" w:rsidP="0052151B"/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3B604B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3B604B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15D512B" w14:textId="77777777" w:rsidTr="003B604B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0D2B90B" w14:textId="77777777" w:rsidTr="003B604B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3B604B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3B604B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3B604B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0A22C6C9" w14:textId="77777777" w:rsidTr="003B604B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DFBF910" w14:textId="77777777" w:rsidTr="003B604B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3B604B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3B604B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3B604B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7FDB778" w14:textId="77777777" w:rsidTr="003B604B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3D48A98" w14:textId="77777777" w:rsidTr="003B604B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3B604B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FF3F" w14:textId="77777777" w:rsidR="003F5120" w:rsidRDefault="003F5120">
      <w:r>
        <w:separator/>
      </w:r>
    </w:p>
  </w:endnote>
  <w:endnote w:type="continuationSeparator" w:id="0">
    <w:p w14:paraId="58D7956B" w14:textId="77777777" w:rsidR="003F5120" w:rsidRDefault="003F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54AB" w14:textId="77777777" w:rsidR="003F5120" w:rsidRDefault="003F5120">
      <w:r>
        <w:separator/>
      </w:r>
    </w:p>
  </w:footnote>
  <w:footnote w:type="continuationSeparator" w:id="0">
    <w:p w14:paraId="45BA40D9" w14:textId="77777777" w:rsidR="003F5120" w:rsidRDefault="003F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E2A"/>
    <w:rsid w:val="00000825"/>
    <w:rsid w:val="00013BD9"/>
    <w:rsid w:val="0005232C"/>
    <w:rsid w:val="000669A9"/>
    <w:rsid w:val="00083869"/>
    <w:rsid w:val="00087C9D"/>
    <w:rsid w:val="0009306E"/>
    <w:rsid w:val="000C4293"/>
    <w:rsid w:val="000D62BF"/>
    <w:rsid w:val="000D7D75"/>
    <w:rsid w:val="000E6F23"/>
    <w:rsid w:val="000F7F7F"/>
    <w:rsid w:val="00100F55"/>
    <w:rsid w:val="00103131"/>
    <w:rsid w:val="0011029E"/>
    <w:rsid w:val="001141F1"/>
    <w:rsid w:val="00132F7E"/>
    <w:rsid w:val="00134E2A"/>
    <w:rsid w:val="001423FA"/>
    <w:rsid w:val="0015714D"/>
    <w:rsid w:val="00191F07"/>
    <w:rsid w:val="001A5F5A"/>
    <w:rsid w:val="001B1565"/>
    <w:rsid w:val="001D56AC"/>
    <w:rsid w:val="001E733B"/>
    <w:rsid w:val="001F0046"/>
    <w:rsid w:val="001F7D38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56BD"/>
    <w:rsid w:val="002D25CA"/>
    <w:rsid w:val="002E3EF8"/>
    <w:rsid w:val="002E4BFD"/>
    <w:rsid w:val="002F2377"/>
    <w:rsid w:val="002F60F6"/>
    <w:rsid w:val="00311349"/>
    <w:rsid w:val="00371865"/>
    <w:rsid w:val="0038314A"/>
    <w:rsid w:val="003B179B"/>
    <w:rsid w:val="003B604B"/>
    <w:rsid w:val="003E04F5"/>
    <w:rsid w:val="003F1D21"/>
    <w:rsid w:val="003F5120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4F73B2"/>
    <w:rsid w:val="00515ADD"/>
    <w:rsid w:val="0052026C"/>
    <w:rsid w:val="0052151B"/>
    <w:rsid w:val="00531F74"/>
    <w:rsid w:val="0053511B"/>
    <w:rsid w:val="00544184"/>
    <w:rsid w:val="00550ACD"/>
    <w:rsid w:val="005567BD"/>
    <w:rsid w:val="00572435"/>
    <w:rsid w:val="005B13B5"/>
    <w:rsid w:val="005C73ED"/>
    <w:rsid w:val="005F283E"/>
    <w:rsid w:val="00610595"/>
    <w:rsid w:val="00613D32"/>
    <w:rsid w:val="006C31FE"/>
    <w:rsid w:val="006D4388"/>
    <w:rsid w:val="006E25E0"/>
    <w:rsid w:val="006E731F"/>
    <w:rsid w:val="007016E8"/>
    <w:rsid w:val="00727538"/>
    <w:rsid w:val="00727B09"/>
    <w:rsid w:val="00770695"/>
    <w:rsid w:val="007927E8"/>
    <w:rsid w:val="007B4B65"/>
    <w:rsid w:val="007E6559"/>
    <w:rsid w:val="007F39F5"/>
    <w:rsid w:val="00822CBA"/>
    <w:rsid w:val="008301E0"/>
    <w:rsid w:val="00844988"/>
    <w:rsid w:val="00851971"/>
    <w:rsid w:val="00861ABE"/>
    <w:rsid w:val="0087107D"/>
    <w:rsid w:val="008741F0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95EF6"/>
    <w:rsid w:val="009A79DB"/>
    <w:rsid w:val="009D0154"/>
    <w:rsid w:val="009E0401"/>
    <w:rsid w:val="00A049DD"/>
    <w:rsid w:val="00A60F35"/>
    <w:rsid w:val="00A61D9A"/>
    <w:rsid w:val="00A6795E"/>
    <w:rsid w:val="00A80A9F"/>
    <w:rsid w:val="00A90B6C"/>
    <w:rsid w:val="00A943A7"/>
    <w:rsid w:val="00AB7416"/>
    <w:rsid w:val="00AD1B2E"/>
    <w:rsid w:val="00AE0E37"/>
    <w:rsid w:val="00AE7C8B"/>
    <w:rsid w:val="00AE7EB2"/>
    <w:rsid w:val="00AF24EA"/>
    <w:rsid w:val="00AF398D"/>
    <w:rsid w:val="00B011A7"/>
    <w:rsid w:val="00B357AD"/>
    <w:rsid w:val="00B62B7E"/>
    <w:rsid w:val="00B63EDB"/>
    <w:rsid w:val="00B9327F"/>
    <w:rsid w:val="00B9724D"/>
    <w:rsid w:val="00BA1BF9"/>
    <w:rsid w:val="00BA4DB8"/>
    <w:rsid w:val="00BC618B"/>
    <w:rsid w:val="00BE7267"/>
    <w:rsid w:val="00C05529"/>
    <w:rsid w:val="00C11BE4"/>
    <w:rsid w:val="00C12612"/>
    <w:rsid w:val="00C2274E"/>
    <w:rsid w:val="00C32C52"/>
    <w:rsid w:val="00C33E7D"/>
    <w:rsid w:val="00C34637"/>
    <w:rsid w:val="00C423D0"/>
    <w:rsid w:val="00C71EAF"/>
    <w:rsid w:val="00C7601D"/>
    <w:rsid w:val="00C804C0"/>
    <w:rsid w:val="00C852A3"/>
    <w:rsid w:val="00C87140"/>
    <w:rsid w:val="00CB10E4"/>
    <w:rsid w:val="00CC05B6"/>
    <w:rsid w:val="00CD58DB"/>
    <w:rsid w:val="00D04192"/>
    <w:rsid w:val="00D10218"/>
    <w:rsid w:val="00D1074F"/>
    <w:rsid w:val="00D253F8"/>
    <w:rsid w:val="00D5274E"/>
    <w:rsid w:val="00D560C9"/>
    <w:rsid w:val="00D64778"/>
    <w:rsid w:val="00D90C1F"/>
    <w:rsid w:val="00D968A6"/>
    <w:rsid w:val="00DC0B63"/>
    <w:rsid w:val="00DC2435"/>
    <w:rsid w:val="00DE55EA"/>
    <w:rsid w:val="00E03A86"/>
    <w:rsid w:val="00E03F2F"/>
    <w:rsid w:val="00E14AB5"/>
    <w:rsid w:val="00E209F3"/>
    <w:rsid w:val="00E55394"/>
    <w:rsid w:val="00E651CF"/>
    <w:rsid w:val="00E768B1"/>
    <w:rsid w:val="00E9220B"/>
    <w:rsid w:val="00E9229D"/>
    <w:rsid w:val="00EB5168"/>
    <w:rsid w:val="00F01293"/>
    <w:rsid w:val="00F16C66"/>
    <w:rsid w:val="00F32903"/>
    <w:rsid w:val="00F434BC"/>
    <w:rsid w:val="00F4518F"/>
    <w:rsid w:val="00F45991"/>
    <w:rsid w:val="00F664DD"/>
    <w:rsid w:val="00F70D25"/>
    <w:rsid w:val="00F779CD"/>
    <w:rsid w:val="00F826EF"/>
    <w:rsid w:val="00F93867"/>
    <w:rsid w:val="00FB696A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78DB6A33-D245-4648-8F04-6CF1039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87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558</TotalTime>
  <Pages>53</Pages>
  <Words>10187</Words>
  <Characters>58067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Normantas Stankevicius</dc:creator>
  <cp:keywords/>
  <dc:description/>
  <cp:lastModifiedBy>Normantas Stankevičius</cp:lastModifiedBy>
  <cp:revision>31</cp:revision>
  <cp:lastPrinted>2022-02-28T17:18:00Z</cp:lastPrinted>
  <dcterms:created xsi:type="dcterms:W3CDTF">2022-02-09T18:03:00Z</dcterms:created>
  <dcterms:modified xsi:type="dcterms:W3CDTF">2022-03-14T21:52:00Z</dcterms:modified>
</cp:coreProperties>
</file>